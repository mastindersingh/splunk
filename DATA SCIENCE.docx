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Default="00D15CC4" w:rsidP="00F22C48">
      <w:pPr>
        <w:pStyle w:val="Heading2"/>
      </w:pPr>
      <w:r>
        <w:t xml:space="preserve">DATA SCIENCE </w:t>
      </w:r>
    </w:p>
    <w:p w:rsidR="00D15CC4" w:rsidRDefault="00D15CC4" w:rsidP="00D15CC4">
      <w:r>
        <w:t xml:space="preserve">Exercise 8 </w:t>
      </w:r>
    </w:p>
    <w:p w:rsidR="00D15CC4" w:rsidRDefault="00D15CC4" w:rsidP="00D15CC4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bcg_churn.csv </w:t>
      </w:r>
    </w:p>
    <w:p w:rsidR="00D15CC4" w:rsidRDefault="00D15CC4" w:rsidP="00D15CC4">
      <w:r>
        <w:t xml:space="preserve">| sample partitions=3 seed=42 </w:t>
      </w:r>
    </w:p>
    <w:p w:rsidR="00D15CC4" w:rsidRDefault="00D15CC4" w:rsidP="00D15CC4">
      <w:r>
        <w:t xml:space="preserve">|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partition_number</w:t>
      </w:r>
      <w:proofErr w:type="spellEnd"/>
      <w:r>
        <w:t xml:space="preserve"> &lt; 2 </w:t>
      </w:r>
    </w:p>
    <w:p w:rsidR="00D15CC4" w:rsidRDefault="00D15CC4" w:rsidP="00D15CC4">
      <w:r>
        <w:t xml:space="preserve">| fit </w:t>
      </w:r>
      <w:proofErr w:type="spellStart"/>
      <w:r>
        <w:t>FieldSelector</w:t>
      </w:r>
      <w:proofErr w:type="spellEnd"/>
      <w:r>
        <w:t xml:space="preserve"> mode=</w:t>
      </w:r>
      <w:proofErr w:type="spellStart"/>
      <w:r>
        <w:t>k_best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=5 type=categorical inactive from * </w:t>
      </w:r>
    </w:p>
    <w:p w:rsidR="00D15CC4" w:rsidRDefault="00D15CC4" w:rsidP="00D15CC4">
      <w:r>
        <w:t xml:space="preserve">| </w:t>
      </w:r>
      <w:proofErr w:type="gramStart"/>
      <w:r>
        <w:t>fields</w:t>
      </w:r>
      <w:proofErr w:type="gramEnd"/>
      <w:r>
        <w:t xml:space="preserve"> fs_*</w:t>
      </w:r>
    </w:p>
    <w:p w:rsidR="00230E83" w:rsidRDefault="00230E83" w:rsidP="00D15CC4"/>
    <w:p w:rsidR="00230E83" w:rsidRDefault="00766B7D" w:rsidP="00D15CC4">
      <w:r>
        <w:t>L8S1</w:t>
      </w:r>
    </w:p>
    <w:p w:rsidR="00230E83" w:rsidRDefault="00230E83" w:rsidP="00230E83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phishing.csv</w:t>
      </w:r>
    </w:p>
    <w:p w:rsidR="00230E83" w:rsidRDefault="00230E83" w:rsidP="00230E83">
      <w:r>
        <w:t xml:space="preserve">| fit </w:t>
      </w:r>
      <w:proofErr w:type="spellStart"/>
      <w:r>
        <w:t>FieldSelector</w:t>
      </w:r>
      <w:proofErr w:type="spellEnd"/>
    </w:p>
    <w:p w:rsidR="00230E83" w:rsidRDefault="00230E83" w:rsidP="00230E83">
      <w:proofErr w:type="gramStart"/>
      <w:r>
        <w:t>type=</w:t>
      </w:r>
      <w:proofErr w:type="gramEnd"/>
      <w:r>
        <w:t>categorical</w:t>
      </w:r>
    </w:p>
    <w:p w:rsidR="00230E83" w:rsidRDefault="00230E83" w:rsidP="00230E83">
      <w:proofErr w:type="gramStart"/>
      <w:r>
        <w:t>mode=</w:t>
      </w:r>
      <w:proofErr w:type="gramEnd"/>
      <w:r>
        <w:t>percentile</w:t>
      </w:r>
    </w:p>
    <w:p w:rsidR="00230E83" w:rsidRDefault="00230E83" w:rsidP="00230E83">
      <w:proofErr w:type="spellStart"/>
      <w:proofErr w:type="gramStart"/>
      <w:r>
        <w:t>param</w:t>
      </w:r>
      <w:proofErr w:type="spellEnd"/>
      <w:r>
        <w:t>=</w:t>
      </w:r>
      <w:proofErr w:type="gramEnd"/>
      <w:r>
        <w:t>5</w:t>
      </w:r>
    </w:p>
    <w:p w:rsidR="00230E83" w:rsidRDefault="00230E83" w:rsidP="00230E83">
      <w:r>
        <w:t>Result from *</w:t>
      </w:r>
    </w:p>
    <w:p w:rsidR="00230E83" w:rsidRDefault="00230E83" w:rsidP="00230E83">
      <w:r>
        <w:t xml:space="preserve">| </w:t>
      </w:r>
      <w:proofErr w:type="gramStart"/>
      <w:r>
        <w:t>table</w:t>
      </w:r>
      <w:proofErr w:type="gramEnd"/>
      <w:r>
        <w:t xml:space="preserve"> fs_*</w:t>
      </w:r>
    </w:p>
    <w:p w:rsidR="00766B7D" w:rsidRDefault="00766B7D" w:rsidP="00230E83"/>
    <w:p w:rsidR="00766B7D" w:rsidRDefault="00766B7D" w:rsidP="00766B7D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L8S2</w:t>
      </w:r>
    </w:p>
    <w:p w:rsidR="00766B7D" w:rsidRDefault="00766B7D" w:rsidP="00230E83"/>
    <w:p w:rsidR="00766B7D" w:rsidRDefault="00766B7D" w:rsidP="00230E83"/>
    <w:p w:rsidR="00766B7D" w:rsidRDefault="00766B7D" w:rsidP="00766B7D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phishing.csv</w:t>
      </w:r>
    </w:p>
    <w:p w:rsidR="00766B7D" w:rsidRDefault="00766B7D" w:rsidP="00766B7D">
      <w:r>
        <w:t>| sample partitions=2 seed=1234</w:t>
      </w:r>
    </w:p>
    <w:p w:rsidR="00766B7D" w:rsidRDefault="00766B7D" w:rsidP="00766B7D">
      <w:r>
        <w:t xml:space="preserve">| search </w:t>
      </w:r>
      <w:proofErr w:type="spellStart"/>
      <w:r>
        <w:t>partition_number</w:t>
      </w:r>
      <w:proofErr w:type="spellEnd"/>
      <w:r>
        <w:t>=0</w:t>
      </w:r>
    </w:p>
    <w:p w:rsidR="00766B7D" w:rsidRDefault="00766B7D" w:rsidP="00766B7D">
      <w:r>
        <w:t xml:space="preserve">| fit SVM Result from </w:t>
      </w:r>
      <w:proofErr w:type="spellStart"/>
      <w:r>
        <w:t>SSLfinal_State</w:t>
      </w:r>
      <w:proofErr w:type="spellEnd"/>
      <w:r>
        <w:t xml:space="preserve"> into </w:t>
      </w:r>
      <w:proofErr w:type="spellStart"/>
      <w:r>
        <w:t>SVM_classifier</w:t>
      </w:r>
      <w:proofErr w:type="spellEnd"/>
    </w:p>
    <w:p w:rsidR="00A56B51" w:rsidRDefault="00A56B51" w:rsidP="00766B7D"/>
    <w:p w:rsidR="00A56B51" w:rsidRDefault="00A56B51" w:rsidP="00A56B51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lastRenderedPageBreak/>
        <w:t>L8S3</w:t>
      </w:r>
    </w:p>
    <w:p w:rsidR="00A56B51" w:rsidRDefault="00A56B51" w:rsidP="00A56B51"/>
    <w:p w:rsidR="009804D3" w:rsidRDefault="009804D3" w:rsidP="00A56B51">
      <w:r>
        <w:t>L8S4</w:t>
      </w:r>
    </w:p>
    <w:p w:rsidR="00A56B51" w:rsidRDefault="00A56B51" w:rsidP="00A56B51"/>
    <w:p w:rsidR="00A56B51" w:rsidRDefault="00A56B51" w:rsidP="00A56B51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phishing.csv</w:t>
      </w:r>
    </w:p>
    <w:p w:rsidR="00A56B51" w:rsidRDefault="00A56B51" w:rsidP="00A56B51">
      <w:r>
        <w:t>| sample partitions=2 seed=123456</w:t>
      </w:r>
    </w:p>
    <w:p w:rsidR="00A56B51" w:rsidRDefault="00A56B51" w:rsidP="00A56B51">
      <w:r>
        <w:t xml:space="preserve">| search </w:t>
      </w:r>
      <w:proofErr w:type="spellStart"/>
      <w:r>
        <w:t>partition_number</w:t>
      </w:r>
      <w:proofErr w:type="spellEnd"/>
      <w:r>
        <w:t>=1</w:t>
      </w:r>
    </w:p>
    <w:p w:rsidR="00A56B51" w:rsidRDefault="00A56B51" w:rsidP="00A56B51">
      <w:r>
        <w:t xml:space="preserve">| apply </w:t>
      </w:r>
      <w:proofErr w:type="spellStart"/>
      <w:r>
        <w:t>SVM_classifier</w:t>
      </w:r>
      <w:proofErr w:type="spellEnd"/>
      <w:r>
        <w:t xml:space="preserve"> as prediction</w:t>
      </w:r>
    </w:p>
    <w:p w:rsidR="00A56B51" w:rsidRDefault="00A56B51" w:rsidP="00A56B51">
      <w:r>
        <w:t>| `</w:t>
      </w:r>
      <w:proofErr w:type="spellStart"/>
      <w:proofErr w:type="gramStart"/>
      <w:r>
        <w:t>classificationstatistics</w:t>
      </w:r>
      <w:proofErr w:type="spellEnd"/>
      <w:r>
        <w:t>(</w:t>
      </w:r>
      <w:proofErr w:type="gramEnd"/>
      <w:r>
        <w:t xml:space="preserve">prediction, </w:t>
      </w:r>
      <w:proofErr w:type="spellStart"/>
      <w:r>
        <w:t>Request_URL</w:t>
      </w:r>
      <w:proofErr w:type="spellEnd"/>
      <w:r>
        <w:t>)`</w:t>
      </w:r>
    </w:p>
    <w:p w:rsidR="004C6B1C" w:rsidRDefault="004C6B1C" w:rsidP="004C6B1C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bCs/>
          <w:color w:val="3C444D"/>
        </w:rPr>
      </w:pPr>
    </w:p>
    <w:p w:rsidR="00C843AE" w:rsidRDefault="00C843AE" w:rsidP="00C843AE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DS Module 8 - Slide 208</w:t>
      </w:r>
    </w:p>
    <w:p w:rsidR="004C6B1C" w:rsidRDefault="004C6B1C" w:rsidP="004C6B1C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bCs/>
          <w:color w:val="3C444D"/>
        </w:rPr>
      </w:pPr>
    </w:p>
    <w:p w:rsidR="00C843AE" w:rsidRPr="00C843AE" w:rsidRDefault="00C843AE" w:rsidP="00C843AE">
      <w:r w:rsidRPr="00C843AE">
        <w:t xml:space="preserve">| </w:t>
      </w:r>
      <w:proofErr w:type="spellStart"/>
      <w:proofErr w:type="gramStart"/>
      <w:r w:rsidRPr="00C843AE">
        <w:t>inputlookup</w:t>
      </w:r>
      <w:proofErr w:type="spellEnd"/>
      <w:proofErr w:type="gramEnd"/>
      <w:r w:rsidRPr="00C843AE">
        <w:t xml:space="preserve"> diabetes.csv</w:t>
      </w:r>
    </w:p>
    <w:p w:rsidR="004C6B1C" w:rsidRDefault="004C6B1C" w:rsidP="004C6B1C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bCs/>
          <w:color w:val="3C444D"/>
        </w:rPr>
      </w:pPr>
    </w:p>
    <w:p w:rsidR="004C6B1C" w:rsidRDefault="004C6B1C" w:rsidP="004C6B1C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DS Module 8 - Slide 213</w:t>
      </w:r>
    </w:p>
    <w:p w:rsidR="002258AA" w:rsidRDefault="002258AA" w:rsidP="00A56B51"/>
    <w:p w:rsidR="002258AA" w:rsidRDefault="002258AA" w:rsidP="00A56B51"/>
    <w:p w:rsidR="004C6B1C" w:rsidRDefault="004C6B1C" w:rsidP="004C6B1C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diabetes.csv</w:t>
      </w:r>
    </w:p>
    <w:p w:rsidR="004C6B1C" w:rsidRDefault="004C6B1C" w:rsidP="004C6B1C">
      <w:r>
        <w:t>| sample partitions=3 seed=42</w:t>
      </w:r>
    </w:p>
    <w:p w:rsidR="004C6B1C" w:rsidRDefault="004C6B1C" w:rsidP="004C6B1C">
      <w:r>
        <w:t xml:space="preserve">| </w:t>
      </w:r>
      <w:proofErr w:type="gramStart"/>
      <w:r>
        <w:t>search</w:t>
      </w:r>
      <w:proofErr w:type="gramEnd"/>
      <w:r>
        <w:t xml:space="preserve"> </w:t>
      </w:r>
      <w:proofErr w:type="spellStart"/>
      <w:r>
        <w:t>partition_number</w:t>
      </w:r>
      <w:proofErr w:type="spellEnd"/>
      <w:r>
        <w:t xml:space="preserve"> &lt; 2 </w:t>
      </w:r>
    </w:p>
    <w:p w:rsidR="002258AA" w:rsidRDefault="004C6B1C" w:rsidP="004C6B1C">
      <w:r>
        <w:t xml:space="preserve">| fit </w:t>
      </w:r>
      <w:proofErr w:type="spellStart"/>
      <w:r>
        <w:t>LogisticRegression</w:t>
      </w:r>
      <w:proofErr w:type="spellEnd"/>
      <w:r>
        <w:t xml:space="preserve"> response from BMI age into </w:t>
      </w:r>
      <w:proofErr w:type="spellStart"/>
      <w:r>
        <w:t>LogisticRegressionClassifier</w:t>
      </w:r>
      <w:proofErr w:type="spellEnd"/>
    </w:p>
    <w:p w:rsidR="004C6B1C" w:rsidRDefault="004C6B1C" w:rsidP="00A56B51"/>
    <w:p w:rsidR="008346CD" w:rsidRDefault="008346CD" w:rsidP="008346CD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DS Module 8 - Slide 215</w:t>
      </w:r>
    </w:p>
    <w:p w:rsidR="004C6B1C" w:rsidRDefault="004C6B1C" w:rsidP="004C6B1C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diabetes.csv</w:t>
      </w:r>
    </w:p>
    <w:p w:rsidR="004C6B1C" w:rsidRDefault="004C6B1C" w:rsidP="004C6B1C">
      <w:r>
        <w:t>| sample partitions=3 seed=42</w:t>
      </w:r>
    </w:p>
    <w:p w:rsidR="004C6B1C" w:rsidRDefault="004C6B1C" w:rsidP="004C6B1C">
      <w:r>
        <w:t xml:space="preserve">| </w:t>
      </w:r>
      <w:proofErr w:type="gramStart"/>
      <w:r>
        <w:t>search</w:t>
      </w:r>
      <w:proofErr w:type="gramEnd"/>
      <w:r>
        <w:t xml:space="preserve"> </w:t>
      </w:r>
      <w:proofErr w:type="spellStart"/>
      <w:r>
        <w:t>partition_number</w:t>
      </w:r>
      <w:proofErr w:type="spellEnd"/>
      <w:r>
        <w:t xml:space="preserve"> &lt; 2 </w:t>
      </w:r>
    </w:p>
    <w:p w:rsidR="008346CD" w:rsidRDefault="004C6B1C" w:rsidP="004C6B1C">
      <w:r>
        <w:lastRenderedPageBreak/>
        <w:t xml:space="preserve">| fit </w:t>
      </w:r>
      <w:proofErr w:type="spellStart"/>
      <w:r>
        <w:t>LogisticRegression</w:t>
      </w:r>
      <w:proofErr w:type="spellEnd"/>
      <w:r>
        <w:t xml:space="preserve"> response from BMI age into </w:t>
      </w:r>
      <w:proofErr w:type="spellStart"/>
      <w:r>
        <w:t>LogisticRegressionClassifier</w:t>
      </w:r>
      <w:proofErr w:type="spellEnd"/>
      <w:r>
        <w:t xml:space="preserve"> probabilities=t</w:t>
      </w:r>
    </w:p>
    <w:p w:rsidR="004C6B1C" w:rsidRDefault="004C6B1C" w:rsidP="004C6B1C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DS Module 8 - Slide 216</w:t>
      </w:r>
    </w:p>
    <w:p w:rsidR="004C6B1C" w:rsidRDefault="004C6B1C" w:rsidP="004C6B1C"/>
    <w:p w:rsidR="004C6B1C" w:rsidRDefault="004C6B1C" w:rsidP="004C6B1C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diabetes.csv</w:t>
      </w:r>
    </w:p>
    <w:p w:rsidR="004C6B1C" w:rsidRDefault="004C6B1C" w:rsidP="004C6B1C">
      <w:r>
        <w:t>| sample partitions=3 seed=42</w:t>
      </w:r>
    </w:p>
    <w:p w:rsidR="004C6B1C" w:rsidRDefault="004C6B1C" w:rsidP="004C6B1C">
      <w:r>
        <w:t xml:space="preserve">| search </w:t>
      </w:r>
      <w:proofErr w:type="spellStart"/>
      <w:r>
        <w:t>partition_number</w:t>
      </w:r>
      <w:proofErr w:type="spellEnd"/>
      <w:r>
        <w:t xml:space="preserve"> = 2 </w:t>
      </w:r>
    </w:p>
    <w:p w:rsidR="004C6B1C" w:rsidRDefault="004C6B1C" w:rsidP="004C6B1C">
      <w:r>
        <w:t xml:space="preserve">| apply </w:t>
      </w:r>
      <w:proofErr w:type="spellStart"/>
      <w:r>
        <w:t>LogisticRegressionClassifier</w:t>
      </w:r>
      <w:proofErr w:type="spellEnd"/>
      <w:r>
        <w:t xml:space="preserve"> as prediction</w:t>
      </w:r>
    </w:p>
    <w:p w:rsidR="008346CD" w:rsidRDefault="008346CD" w:rsidP="00A56B51"/>
    <w:p w:rsidR="004C6B1C" w:rsidRDefault="004C6B1C" w:rsidP="00A56B51">
      <w:r>
        <w:tab/>
      </w:r>
    </w:p>
    <w:p w:rsidR="004C6B1C" w:rsidRDefault="004C6B1C" w:rsidP="00A56B51"/>
    <w:p w:rsidR="004C6B1C" w:rsidRDefault="004C6B1C" w:rsidP="00A56B51"/>
    <w:p w:rsidR="004C6B1C" w:rsidRDefault="004C6B1C" w:rsidP="00A56B51"/>
    <w:p w:rsidR="008346CD" w:rsidRDefault="008346CD" w:rsidP="008346CD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diabetes.csv</w:t>
      </w:r>
    </w:p>
    <w:p w:rsidR="008346CD" w:rsidRDefault="008346CD" w:rsidP="008346CD">
      <w:r>
        <w:t>| sample partitions=3 seed=42</w:t>
      </w:r>
    </w:p>
    <w:p w:rsidR="008346CD" w:rsidRDefault="008346CD" w:rsidP="008346CD">
      <w:r>
        <w:t xml:space="preserve">| </w:t>
      </w:r>
      <w:proofErr w:type="gramStart"/>
      <w:r>
        <w:t>search</w:t>
      </w:r>
      <w:proofErr w:type="gramEnd"/>
      <w:r>
        <w:t xml:space="preserve"> </w:t>
      </w:r>
      <w:proofErr w:type="spellStart"/>
      <w:r>
        <w:t>partition_number</w:t>
      </w:r>
      <w:proofErr w:type="spellEnd"/>
      <w:r>
        <w:t xml:space="preserve"> &lt; 2 </w:t>
      </w:r>
    </w:p>
    <w:p w:rsidR="008346CD" w:rsidRDefault="008346CD" w:rsidP="008346CD">
      <w:r>
        <w:t xml:space="preserve">| fit </w:t>
      </w:r>
      <w:proofErr w:type="spellStart"/>
      <w:r>
        <w:t>LogisticRegression</w:t>
      </w:r>
      <w:proofErr w:type="spellEnd"/>
      <w:r>
        <w:t xml:space="preserve"> response from BMI age into </w:t>
      </w:r>
      <w:proofErr w:type="spellStart"/>
      <w:r>
        <w:t>LogisticRegressionClassifier</w:t>
      </w:r>
      <w:proofErr w:type="spellEnd"/>
      <w:r>
        <w:t xml:space="preserve"> probabilities=t</w:t>
      </w:r>
    </w:p>
    <w:p w:rsidR="008346CD" w:rsidRDefault="008346CD" w:rsidP="00A56B51"/>
    <w:p w:rsidR="00FC49FF" w:rsidRDefault="00FC49FF" w:rsidP="00FC49FF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DS Module 8 - Slide 217</w:t>
      </w:r>
    </w:p>
    <w:p w:rsidR="00FC49FF" w:rsidRDefault="00FC49FF" w:rsidP="00A56B51"/>
    <w:p w:rsidR="00FC49FF" w:rsidRDefault="00FC49FF" w:rsidP="00FC49FF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diabetes.csv </w:t>
      </w:r>
    </w:p>
    <w:p w:rsidR="00FC49FF" w:rsidRDefault="00FC49FF" w:rsidP="00FC49FF">
      <w:r>
        <w:t>| sample partitions=3 seed=42</w:t>
      </w:r>
    </w:p>
    <w:p w:rsidR="00FC49FF" w:rsidRDefault="00FC49FF" w:rsidP="00FC49FF">
      <w:r>
        <w:t xml:space="preserve">| </w:t>
      </w:r>
      <w:proofErr w:type="gramStart"/>
      <w:r>
        <w:t>search</w:t>
      </w:r>
      <w:proofErr w:type="gramEnd"/>
      <w:r>
        <w:t xml:space="preserve"> </w:t>
      </w:r>
      <w:proofErr w:type="spellStart"/>
      <w:r>
        <w:t>partition_number</w:t>
      </w:r>
      <w:proofErr w:type="spellEnd"/>
      <w:r>
        <w:t xml:space="preserve"> &lt; 2 </w:t>
      </w:r>
    </w:p>
    <w:p w:rsidR="00FC49FF" w:rsidRDefault="00FC49FF" w:rsidP="00FC49FF">
      <w:r>
        <w:t xml:space="preserve">| fit SVM into </w:t>
      </w:r>
      <w:proofErr w:type="spellStart"/>
      <w:r>
        <w:t>svm_model</w:t>
      </w:r>
      <w:proofErr w:type="spellEnd"/>
      <w:r>
        <w:t xml:space="preserve"> response from BMI age</w:t>
      </w:r>
    </w:p>
    <w:p w:rsidR="00FC49FF" w:rsidRDefault="00FC49FF" w:rsidP="00A56B51"/>
    <w:p w:rsidR="00FC49FF" w:rsidRDefault="00FC49FF" w:rsidP="00FC49FF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lastRenderedPageBreak/>
        <w:t>DS Module 8 - Slide 218</w:t>
      </w:r>
    </w:p>
    <w:p w:rsidR="00FC49FF" w:rsidRDefault="00FC49FF" w:rsidP="00A56B51"/>
    <w:p w:rsidR="00FC49FF" w:rsidRDefault="00FC49FF" w:rsidP="00FC49FF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diabetes.csv</w:t>
      </w:r>
    </w:p>
    <w:p w:rsidR="00FC49FF" w:rsidRDefault="00FC49FF" w:rsidP="00FC49FF">
      <w:r>
        <w:t>| sample partitions=3 seed=42</w:t>
      </w:r>
    </w:p>
    <w:p w:rsidR="00FC49FF" w:rsidRDefault="00FC49FF" w:rsidP="00FC49FF">
      <w:r>
        <w:t xml:space="preserve">| search </w:t>
      </w:r>
      <w:proofErr w:type="spellStart"/>
      <w:r>
        <w:t>partition_number</w:t>
      </w:r>
      <w:proofErr w:type="spellEnd"/>
      <w:r>
        <w:t xml:space="preserve"> = 2</w:t>
      </w:r>
    </w:p>
    <w:p w:rsidR="00FC49FF" w:rsidRDefault="00FC49FF" w:rsidP="00FC49FF">
      <w:r>
        <w:t xml:space="preserve">| apply </w:t>
      </w:r>
      <w:proofErr w:type="spellStart"/>
      <w:r>
        <w:t>svm_</w:t>
      </w:r>
      <w:proofErr w:type="gramStart"/>
      <w:r>
        <w:t>model</w:t>
      </w:r>
      <w:proofErr w:type="spellEnd"/>
      <w:r>
        <w:t xml:space="preserve">  as</w:t>
      </w:r>
      <w:proofErr w:type="gramEnd"/>
      <w:r>
        <w:t xml:space="preserve"> prediction</w:t>
      </w:r>
    </w:p>
    <w:p w:rsidR="00FC49FF" w:rsidRDefault="00FC49FF" w:rsidP="00FC49FF">
      <w:r>
        <w:t>| `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response, prediction)`</w:t>
      </w:r>
    </w:p>
    <w:p w:rsidR="00C843AE" w:rsidRDefault="00C843AE" w:rsidP="00FC49FF"/>
    <w:p w:rsidR="00C843AE" w:rsidRDefault="00C843AE" w:rsidP="00FC49FF"/>
    <w:p w:rsidR="00C843AE" w:rsidRDefault="00C843AE" w:rsidP="00C843AE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L7S2</w:t>
      </w:r>
    </w:p>
    <w:p w:rsidR="00C843AE" w:rsidRDefault="00C843AE" w:rsidP="00FC49FF"/>
    <w:p w:rsidR="00C843AE" w:rsidRDefault="00C843AE" w:rsidP="00C843AE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auto-mpg.csv</w:t>
      </w:r>
    </w:p>
    <w:p w:rsidR="00C843AE" w:rsidRDefault="00C843AE" w:rsidP="00C843AE">
      <w:r>
        <w:t>| sample partitions=2 seed=123456</w:t>
      </w:r>
    </w:p>
    <w:p w:rsidR="00C843AE" w:rsidRDefault="00C843AE" w:rsidP="00C843AE">
      <w:r>
        <w:t xml:space="preserve">| search </w:t>
      </w:r>
      <w:proofErr w:type="spellStart"/>
      <w:r>
        <w:t>partition_number</w:t>
      </w:r>
      <w:proofErr w:type="spellEnd"/>
      <w:r>
        <w:t>=0</w:t>
      </w:r>
    </w:p>
    <w:p w:rsidR="00C843AE" w:rsidRDefault="00C843AE" w:rsidP="00C843AE">
      <w:r>
        <w:t xml:space="preserve">| fit </w:t>
      </w:r>
      <w:proofErr w:type="spellStart"/>
      <w:r>
        <w:t>LinearRegression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from </w:t>
      </w:r>
      <w:proofErr w:type="spellStart"/>
      <w:r>
        <w:t>displ</w:t>
      </w:r>
      <w:proofErr w:type="spellEnd"/>
      <w:r>
        <w:t xml:space="preserve"> </w:t>
      </w:r>
      <w:proofErr w:type="spellStart"/>
      <w:r>
        <w:t>cyl</w:t>
      </w:r>
      <w:proofErr w:type="spellEnd"/>
      <w:r>
        <w:t xml:space="preserve"> into </w:t>
      </w:r>
      <w:proofErr w:type="spellStart"/>
      <w:r>
        <w:t>hp</w:t>
      </w:r>
      <w:proofErr w:type="spellEnd"/>
    </w:p>
    <w:p w:rsidR="00C843AE" w:rsidRDefault="00C843AE" w:rsidP="00C843AE">
      <w:r>
        <w:t>| `</w:t>
      </w:r>
      <w:proofErr w:type="spellStart"/>
      <w:proofErr w:type="gramStart"/>
      <w:r>
        <w:t>regressionstatistics</w:t>
      </w:r>
      <w:proofErr w:type="spellEnd"/>
      <w:r>
        <w:t>(</w:t>
      </w:r>
      <w:proofErr w:type="spellStart"/>
      <w:proofErr w:type="gramEnd"/>
      <w:r>
        <w:t>hp,predicted</w:t>
      </w:r>
      <w:proofErr w:type="spellEnd"/>
      <w:r>
        <w:t>(</w:t>
      </w:r>
      <w:proofErr w:type="spellStart"/>
      <w:r>
        <w:t>hp</w:t>
      </w:r>
      <w:proofErr w:type="spellEnd"/>
      <w:r>
        <w:t>))`</w:t>
      </w:r>
    </w:p>
    <w:p w:rsidR="0093522E" w:rsidRDefault="0093522E" w:rsidP="00C843AE"/>
    <w:p w:rsidR="0093522E" w:rsidRDefault="0093522E" w:rsidP="0093522E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L7S3</w:t>
      </w:r>
    </w:p>
    <w:p w:rsidR="0093522E" w:rsidRDefault="0093522E" w:rsidP="00C843AE"/>
    <w:p w:rsidR="0093522E" w:rsidRDefault="0093522E" w:rsidP="0093522E">
      <w:proofErr w:type="spellStart"/>
      <w:proofErr w:type="gramStart"/>
      <w:r>
        <w:t>sourcetype</w:t>
      </w:r>
      <w:proofErr w:type="spellEnd"/>
      <w:r>
        <w:t>=</w:t>
      </w:r>
      <w:proofErr w:type="spellStart"/>
      <w:proofErr w:type="gramEnd"/>
      <w:r>
        <w:t>access_combined</w:t>
      </w:r>
      <w:proofErr w:type="spellEnd"/>
      <w:r>
        <w:t xml:space="preserve"> earliest=-6w@w latest=-2w@w</w:t>
      </w:r>
    </w:p>
    <w:p w:rsidR="0093522E" w:rsidRDefault="0093522E" w:rsidP="0093522E">
      <w:r>
        <w:t xml:space="preserve">| </w:t>
      </w:r>
      <w:proofErr w:type="spellStart"/>
      <w:proofErr w:type="gramStart"/>
      <w:r>
        <w:t>timechart</w:t>
      </w:r>
      <w:proofErr w:type="spellEnd"/>
      <w:proofErr w:type="gramEnd"/>
      <w:r>
        <w:t xml:space="preserve"> count span=1d</w:t>
      </w:r>
    </w:p>
    <w:p w:rsidR="0093522E" w:rsidRDefault="0093522E" w:rsidP="0093522E">
      <w:r>
        <w:t xml:space="preserve">| fit </w:t>
      </w:r>
      <w:proofErr w:type="spellStart"/>
      <w:r>
        <w:t>LinearRegression</w:t>
      </w:r>
      <w:proofErr w:type="spellEnd"/>
      <w:r>
        <w:t xml:space="preserve"> count from _time as prediction into web</w:t>
      </w:r>
    </w:p>
    <w:p w:rsidR="00726AEB" w:rsidRDefault="00726AEB" w:rsidP="00726AEB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bCs/>
          <w:color w:val="3C444D"/>
        </w:rPr>
      </w:pPr>
    </w:p>
    <w:p w:rsidR="00726AEB" w:rsidRDefault="00726AEB" w:rsidP="00726AEB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bCs/>
          <w:color w:val="3C444D"/>
        </w:rPr>
      </w:pPr>
    </w:p>
    <w:p w:rsidR="00726AEB" w:rsidRDefault="00726AEB" w:rsidP="00726AEB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L7S4</w:t>
      </w:r>
    </w:p>
    <w:p w:rsidR="00726AEB" w:rsidRDefault="00726AEB" w:rsidP="0093522E"/>
    <w:p w:rsidR="00726AEB" w:rsidRDefault="00726AEB" w:rsidP="00726AEB">
      <w:proofErr w:type="spellStart"/>
      <w:proofErr w:type="gramStart"/>
      <w:r>
        <w:lastRenderedPageBreak/>
        <w:t>sourcetype</w:t>
      </w:r>
      <w:proofErr w:type="spellEnd"/>
      <w:r>
        <w:t>=</w:t>
      </w:r>
      <w:proofErr w:type="spellStart"/>
      <w:proofErr w:type="gramEnd"/>
      <w:r>
        <w:t>access_combined</w:t>
      </w:r>
      <w:proofErr w:type="spellEnd"/>
      <w:r>
        <w:t xml:space="preserve"> earliest=-2w@w latest=+6w@w</w:t>
      </w:r>
    </w:p>
    <w:p w:rsidR="00726AEB" w:rsidRDefault="00726AEB" w:rsidP="00726AEB">
      <w:r>
        <w:t xml:space="preserve">| </w:t>
      </w:r>
      <w:proofErr w:type="spellStart"/>
      <w:proofErr w:type="gramStart"/>
      <w:r>
        <w:t>timechart</w:t>
      </w:r>
      <w:proofErr w:type="spellEnd"/>
      <w:proofErr w:type="gramEnd"/>
      <w:r>
        <w:t xml:space="preserve"> count span=1d</w:t>
      </w:r>
    </w:p>
    <w:p w:rsidR="00726AEB" w:rsidRDefault="00726AEB" w:rsidP="00726AEB">
      <w:r>
        <w:t>| apply web</w:t>
      </w:r>
    </w:p>
    <w:p w:rsidR="00726AEB" w:rsidRDefault="00726AEB" w:rsidP="00726AEB"/>
    <w:p w:rsidR="00726AEB" w:rsidRDefault="00726AEB" w:rsidP="00726AEB">
      <w:r>
        <w:t>L7S5</w:t>
      </w:r>
    </w:p>
    <w:p w:rsidR="00726AEB" w:rsidRDefault="00726AEB" w:rsidP="00726AEB">
      <w:proofErr w:type="spellStart"/>
      <w:proofErr w:type="gramStart"/>
      <w:r>
        <w:t>sourcetype</w:t>
      </w:r>
      <w:proofErr w:type="spellEnd"/>
      <w:r>
        <w:t>=</w:t>
      </w:r>
      <w:proofErr w:type="spellStart"/>
      <w:proofErr w:type="gramEnd"/>
      <w:r>
        <w:t>access_combined</w:t>
      </w:r>
      <w:proofErr w:type="spellEnd"/>
      <w:r>
        <w:t xml:space="preserve"> earliest=-6w@w latest=-2w@w</w:t>
      </w:r>
    </w:p>
    <w:p w:rsidR="00726AEB" w:rsidRDefault="00726AEB" w:rsidP="00726AEB">
      <w:r>
        <w:t xml:space="preserve">| </w:t>
      </w:r>
      <w:proofErr w:type="spellStart"/>
      <w:proofErr w:type="gramStart"/>
      <w:r>
        <w:t>timechart</w:t>
      </w:r>
      <w:proofErr w:type="spellEnd"/>
      <w:proofErr w:type="gramEnd"/>
      <w:r>
        <w:t xml:space="preserve"> count span=1d</w:t>
      </w:r>
    </w:p>
    <w:p w:rsidR="00726AEB" w:rsidRDefault="00726AEB" w:rsidP="00726AEB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t2 = _time * _time</w:t>
      </w:r>
    </w:p>
    <w:p w:rsidR="00726AEB" w:rsidRDefault="00726AEB" w:rsidP="00726AEB">
      <w:r>
        <w:t xml:space="preserve">| fit </w:t>
      </w:r>
      <w:proofErr w:type="spellStart"/>
      <w:r>
        <w:t>LinearRegression</w:t>
      </w:r>
      <w:proofErr w:type="spellEnd"/>
      <w:r>
        <w:t xml:space="preserve"> count from _time t2 into </w:t>
      </w:r>
      <w:proofErr w:type="spellStart"/>
      <w:r>
        <w:t>quad_prediction</w:t>
      </w:r>
      <w:proofErr w:type="spellEnd"/>
    </w:p>
    <w:p w:rsidR="00726AEB" w:rsidRDefault="00726AEB" w:rsidP="00726AEB">
      <w:r>
        <w:t xml:space="preserve">| </w:t>
      </w:r>
      <w:proofErr w:type="gramStart"/>
      <w:r>
        <w:t>fields</w:t>
      </w:r>
      <w:proofErr w:type="gramEnd"/>
      <w:r>
        <w:t xml:space="preserve"> - t2</w:t>
      </w:r>
    </w:p>
    <w:p w:rsidR="00314237" w:rsidRDefault="00314237" w:rsidP="00726AEB"/>
    <w:p w:rsidR="00314237" w:rsidRDefault="00314237" w:rsidP="00726AEB"/>
    <w:p w:rsidR="00314237" w:rsidRDefault="00314237" w:rsidP="00726AEB"/>
    <w:p w:rsidR="00314237" w:rsidRDefault="00314237" w:rsidP="00726AEB"/>
    <w:p w:rsidR="00314237" w:rsidRDefault="00314237" w:rsidP="00726AEB"/>
    <w:p w:rsidR="00314237" w:rsidRDefault="00314237" w:rsidP="00314237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Geoff Market Segmentation Analysis - Outlier Detection and Removal</w:t>
      </w:r>
    </w:p>
    <w:p w:rsidR="00314237" w:rsidRDefault="00314237" w:rsidP="00314237">
      <w:proofErr w:type="gramStart"/>
      <w:r>
        <w:t>index=</w:t>
      </w:r>
      <w:proofErr w:type="gramEnd"/>
      <w:r>
        <w:t xml:space="preserve">retail Country="United Kingdom" Quantity&gt;0 </w:t>
      </w:r>
      <w:proofErr w:type="spellStart"/>
      <w:r>
        <w:t>UnitPrice</w:t>
      </w:r>
      <w:proofErr w:type="spellEnd"/>
      <w:r>
        <w:t xml:space="preserve">&gt;0 </w:t>
      </w:r>
      <w:proofErr w:type="spellStart"/>
      <w:r>
        <w:t>CustomerID</w:t>
      </w:r>
      <w:proofErr w:type="spellEnd"/>
      <w:r>
        <w:t>=*</w:t>
      </w:r>
    </w:p>
    <w:p w:rsidR="00314237" w:rsidRDefault="00314237" w:rsidP="00314237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monetary = Quantity * </w:t>
      </w:r>
      <w:proofErr w:type="spellStart"/>
      <w:r>
        <w:t>UnitPrice</w:t>
      </w:r>
      <w:proofErr w:type="spellEnd"/>
    </w:p>
    <w:p w:rsidR="00314237" w:rsidRDefault="00314237" w:rsidP="00314237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recency</w:t>
      </w:r>
      <w:proofErr w:type="spellEnd"/>
      <w:r>
        <w:t xml:space="preserve"> = now() - _time</w:t>
      </w:r>
    </w:p>
    <w:p w:rsidR="00314237" w:rsidRDefault="00314237" w:rsidP="00314237">
      <w:r>
        <w:t xml:space="preserve">| </w:t>
      </w:r>
      <w:proofErr w:type="spellStart"/>
      <w:proofErr w:type="gramStart"/>
      <w:r>
        <w:t>eventstats</w:t>
      </w:r>
      <w:proofErr w:type="spellEnd"/>
      <w:proofErr w:type="gramEnd"/>
      <w:r>
        <w:t xml:space="preserve"> min(</w:t>
      </w:r>
      <w:proofErr w:type="spellStart"/>
      <w:r>
        <w:t>recency</w:t>
      </w:r>
      <w:proofErr w:type="spellEnd"/>
      <w:r>
        <w:t xml:space="preserve">) as </w:t>
      </w:r>
      <w:proofErr w:type="spellStart"/>
      <w:r>
        <w:t>minrecency</w:t>
      </w:r>
      <w:proofErr w:type="spellEnd"/>
    </w:p>
    <w:p w:rsidR="00314237" w:rsidRDefault="00314237" w:rsidP="00314237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recency</w:t>
      </w:r>
      <w:proofErr w:type="spellEnd"/>
      <w:r>
        <w:t xml:space="preserve"> = round((</w:t>
      </w:r>
      <w:proofErr w:type="spellStart"/>
      <w:r>
        <w:t>recency</w:t>
      </w:r>
      <w:proofErr w:type="spellEnd"/>
      <w:r>
        <w:t xml:space="preserve"> - </w:t>
      </w:r>
      <w:proofErr w:type="spellStart"/>
      <w:r>
        <w:t>minrecency</w:t>
      </w:r>
      <w:proofErr w:type="spellEnd"/>
      <w:r>
        <w:t>)/86400)</w:t>
      </w:r>
    </w:p>
    <w:p w:rsidR="00314237" w:rsidRDefault="00314237" w:rsidP="00314237">
      <w:r>
        <w:t xml:space="preserve">| </w:t>
      </w:r>
      <w:proofErr w:type="gramStart"/>
      <w:r>
        <w:t>stats</w:t>
      </w:r>
      <w:proofErr w:type="gramEnd"/>
      <w:r>
        <w:t xml:space="preserve"> sum(monetary) as </w:t>
      </w:r>
      <w:proofErr w:type="spellStart"/>
      <w:r>
        <w:t>feature_monetary</w:t>
      </w:r>
      <w:proofErr w:type="spellEnd"/>
      <w:r>
        <w:t>, dc(</w:t>
      </w:r>
      <w:proofErr w:type="spellStart"/>
      <w:r>
        <w:t>InvoiceNo</w:t>
      </w:r>
      <w:proofErr w:type="spellEnd"/>
      <w:r>
        <w:t xml:space="preserve">) as </w:t>
      </w:r>
      <w:proofErr w:type="spellStart"/>
      <w:r>
        <w:t>feature_frequency</w:t>
      </w:r>
      <w:proofErr w:type="spellEnd"/>
      <w:r>
        <w:t>, min(</w:t>
      </w:r>
      <w:proofErr w:type="spellStart"/>
      <w:r>
        <w:t>recency</w:t>
      </w:r>
      <w:proofErr w:type="spellEnd"/>
      <w:r>
        <w:t xml:space="preserve">) as </w:t>
      </w:r>
      <w:proofErr w:type="spellStart"/>
      <w:r>
        <w:t>feature_recency</w:t>
      </w:r>
      <w:proofErr w:type="spellEnd"/>
      <w:r>
        <w:t xml:space="preserve"> by </w:t>
      </w:r>
      <w:proofErr w:type="spellStart"/>
      <w:r>
        <w:t>CustomerID</w:t>
      </w:r>
      <w:proofErr w:type="spellEnd"/>
    </w:p>
    <w:p w:rsidR="00314237" w:rsidRDefault="00314237" w:rsidP="00314237">
      <w:r>
        <w:t xml:space="preserve">| </w:t>
      </w:r>
      <w:proofErr w:type="spellStart"/>
      <w:proofErr w:type="gramStart"/>
      <w:r>
        <w:t>eventstats</w:t>
      </w:r>
      <w:proofErr w:type="spellEnd"/>
      <w:proofErr w:type="gramEnd"/>
      <w:r>
        <w:t xml:space="preserve"> p99(feature_*) as p99_*</w:t>
      </w:r>
    </w:p>
    <w:p w:rsidR="00314237" w:rsidRDefault="00314237" w:rsidP="00314237">
      <w:r>
        <w:lastRenderedPageBreak/>
        <w:t xml:space="preserve">| </w:t>
      </w:r>
      <w:proofErr w:type="gramStart"/>
      <w:r>
        <w:t>where</w:t>
      </w:r>
      <w:proofErr w:type="gramEnd"/>
      <w:r>
        <w:t xml:space="preserve"> </w:t>
      </w:r>
      <w:proofErr w:type="spellStart"/>
      <w:r>
        <w:t>feature_monetary</w:t>
      </w:r>
      <w:proofErr w:type="spellEnd"/>
      <w:r>
        <w:t xml:space="preserve"> &lt; p99_monetary AND </w:t>
      </w:r>
      <w:proofErr w:type="spellStart"/>
      <w:r>
        <w:t>feature_frequency</w:t>
      </w:r>
      <w:proofErr w:type="spellEnd"/>
      <w:r>
        <w:t xml:space="preserve"> &lt; p99_frequency AND </w:t>
      </w:r>
      <w:proofErr w:type="spellStart"/>
      <w:r>
        <w:t>feature_recency</w:t>
      </w:r>
      <w:proofErr w:type="spellEnd"/>
      <w:r>
        <w:t xml:space="preserve"> &lt; p99_recency</w:t>
      </w:r>
    </w:p>
    <w:p w:rsidR="00314237" w:rsidRDefault="00314237" w:rsidP="00314237">
      <w:r>
        <w:t xml:space="preserve">| fit </w:t>
      </w:r>
      <w:proofErr w:type="spellStart"/>
      <w:r>
        <w:t>StandardScaler</w:t>
      </w:r>
      <w:proofErr w:type="spellEnd"/>
      <w:r>
        <w:t xml:space="preserve"> feature_*</w:t>
      </w:r>
    </w:p>
    <w:p w:rsidR="00314237" w:rsidRDefault="00314237" w:rsidP="00314237">
      <w:r>
        <w:t xml:space="preserve">|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SS_*</w:t>
      </w:r>
    </w:p>
    <w:p w:rsidR="00314237" w:rsidRDefault="00314237" w:rsidP="00314237">
      <w:r>
        <w:t xml:space="preserve">| </w:t>
      </w:r>
      <w:proofErr w:type="spellStart"/>
      <w:r>
        <w:t>untable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feature value</w:t>
      </w:r>
    </w:p>
    <w:p w:rsidR="00314237" w:rsidRDefault="00314237" w:rsidP="00314237">
      <w:r>
        <w:t>| bin value span=1.0</w:t>
      </w:r>
    </w:p>
    <w:p w:rsidR="00314237" w:rsidRDefault="00314237" w:rsidP="00314237">
      <w:r>
        <w:t>| chart count by value feature</w:t>
      </w:r>
    </w:p>
    <w:p w:rsidR="00314237" w:rsidRDefault="00314237" w:rsidP="00314237"/>
    <w:p w:rsidR="00314237" w:rsidRDefault="00314237" w:rsidP="00314237"/>
    <w:p w:rsidR="00314237" w:rsidRDefault="00314237" w:rsidP="00314237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Geoff Market Segmentation Analysis</w:t>
      </w:r>
    </w:p>
    <w:p w:rsidR="00314237" w:rsidRDefault="00314237" w:rsidP="00314237">
      <w:proofErr w:type="gramStart"/>
      <w:r>
        <w:t>index=</w:t>
      </w:r>
      <w:proofErr w:type="gramEnd"/>
      <w:r>
        <w:t xml:space="preserve">retail Country="United Kingdom" Quantity&gt;0 </w:t>
      </w:r>
      <w:proofErr w:type="spellStart"/>
      <w:r>
        <w:t>UnitPrice</w:t>
      </w:r>
      <w:proofErr w:type="spellEnd"/>
      <w:r>
        <w:t xml:space="preserve">&gt;0 </w:t>
      </w:r>
      <w:proofErr w:type="spellStart"/>
      <w:r>
        <w:t>CustomerID</w:t>
      </w:r>
      <w:proofErr w:type="spellEnd"/>
      <w:r>
        <w:t>=*</w:t>
      </w:r>
    </w:p>
    <w:p w:rsidR="00314237" w:rsidRDefault="00314237" w:rsidP="00314237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monetary = Quantity * </w:t>
      </w:r>
      <w:proofErr w:type="spellStart"/>
      <w:r>
        <w:t>UnitPrice</w:t>
      </w:r>
      <w:proofErr w:type="spellEnd"/>
    </w:p>
    <w:p w:rsidR="00314237" w:rsidRDefault="00314237" w:rsidP="00314237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recency</w:t>
      </w:r>
      <w:proofErr w:type="spellEnd"/>
      <w:r>
        <w:t xml:space="preserve"> = now() - _time</w:t>
      </w:r>
    </w:p>
    <w:p w:rsidR="00314237" w:rsidRDefault="00314237" w:rsidP="00314237">
      <w:r>
        <w:t xml:space="preserve">| </w:t>
      </w:r>
      <w:proofErr w:type="spellStart"/>
      <w:proofErr w:type="gramStart"/>
      <w:r>
        <w:t>eventstats</w:t>
      </w:r>
      <w:proofErr w:type="spellEnd"/>
      <w:proofErr w:type="gramEnd"/>
      <w:r>
        <w:t xml:space="preserve"> min(</w:t>
      </w:r>
      <w:proofErr w:type="spellStart"/>
      <w:r>
        <w:t>recency</w:t>
      </w:r>
      <w:proofErr w:type="spellEnd"/>
      <w:r>
        <w:t xml:space="preserve">) as </w:t>
      </w:r>
      <w:proofErr w:type="spellStart"/>
      <w:r>
        <w:t>minrecency</w:t>
      </w:r>
      <w:proofErr w:type="spellEnd"/>
    </w:p>
    <w:p w:rsidR="00314237" w:rsidRDefault="00314237" w:rsidP="00314237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recency</w:t>
      </w:r>
      <w:proofErr w:type="spellEnd"/>
      <w:r>
        <w:t xml:space="preserve"> = round((</w:t>
      </w:r>
      <w:proofErr w:type="spellStart"/>
      <w:r>
        <w:t>recency</w:t>
      </w:r>
      <w:proofErr w:type="spellEnd"/>
      <w:r>
        <w:t xml:space="preserve"> - </w:t>
      </w:r>
      <w:proofErr w:type="spellStart"/>
      <w:r>
        <w:t>minrecency</w:t>
      </w:r>
      <w:proofErr w:type="spellEnd"/>
      <w:r>
        <w:t>)/86400)</w:t>
      </w:r>
    </w:p>
    <w:p w:rsidR="00314237" w:rsidRDefault="00314237" w:rsidP="00314237">
      <w:r>
        <w:t xml:space="preserve">| </w:t>
      </w:r>
      <w:proofErr w:type="gramStart"/>
      <w:r>
        <w:t>stats</w:t>
      </w:r>
      <w:proofErr w:type="gramEnd"/>
      <w:r>
        <w:t xml:space="preserve"> sum(monetary) as </w:t>
      </w:r>
      <w:proofErr w:type="spellStart"/>
      <w:r>
        <w:t>feature_monetary</w:t>
      </w:r>
      <w:proofErr w:type="spellEnd"/>
      <w:r>
        <w:t>, dc(</w:t>
      </w:r>
      <w:proofErr w:type="spellStart"/>
      <w:r>
        <w:t>InvoiceNo</w:t>
      </w:r>
      <w:proofErr w:type="spellEnd"/>
      <w:r>
        <w:t xml:space="preserve">) as </w:t>
      </w:r>
      <w:proofErr w:type="spellStart"/>
      <w:r>
        <w:t>feature_frequency</w:t>
      </w:r>
      <w:proofErr w:type="spellEnd"/>
      <w:r>
        <w:t>, min(</w:t>
      </w:r>
      <w:proofErr w:type="spellStart"/>
      <w:r>
        <w:t>recency</w:t>
      </w:r>
      <w:proofErr w:type="spellEnd"/>
      <w:r>
        <w:t xml:space="preserve">) as </w:t>
      </w:r>
      <w:proofErr w:type="spellStart"/>
      <w:r>
        <w:t>feature_recency</w:t>
      </w:r>
      <w:proofErr w:type="spellEnd"/>
      <w:r>
        <w:t xml:space="preserve"> by </w:t>
      </w:r>
      <w:proofErr w:type="spellStart"/>
      <w:r>
        <w:t>CustomerID</w:t>
      </w:r>
      <w:proofErr w:type="spellEnd"/>
    </w:p>
    <w:p w:rsidR="00314237" w:rsidRDefault="00314237" w:rsidP="00314237">
      <w:r>
        <w:t xml:space="preserve">| </w:t>
      </w:r>
      <w:proofErr w:type="spellStart"/>
      <w:proofErr w:type="gramStart"/>
      <w:r>
        <w:t>eventstats</w:t>
      </w:r>
      <w:proofErr w:type="spellEnd"/>
      <w:proofErr w:type="gramEnd"/>
      <w:r>
        <w:t xml:space="preserve"> p99(feature_*) as p99_*</w:t>
      </w:r>
    </w:p>
    <w:p w:rsidR="00314237" w:rsidRDefault="00314237" w:rsidP="00314237">
      <w:r>
        <w:t xml:space="preserve">| </w:t>
      </w:r>
      <w:proofErr w:type="gramStart"/>
      <w:r>
        <w:t>where</w:t>
      </w:r>
      <w:proofErr w:type="gramEnd"/>
      <w:r>
        <w:t xml:space="preserve"> </w:t>
      </w:r>
      <w:proofErr w:type="spellStart"/>
      <w:r>
        <w:t>feature_monetary</w:t>
      </w:r>
      <w:proofErr w:type="spellEnd"/>
      <w:r>
        <w:t xml:space="preserve"> &lt; p99_monetary AND </w:t>
      </w:r>
      <w:proofErr w:type="spellStart"/>
      <w:r>
        <w:t>feature_frequency</w:t>
      </w:r>
      <w:proofErr w:type="spellEnd"/>
      <w:r>
        <w:t xml:space="preserve"> &lt; p99_frequency AND </w:t>
      </w:r>
      <w:proofErr w:type="spellStart"/>
      <w:r>
        <w:t>feature_recency</w:t>
      </w:r>
      <w:proofErr w:type="spellEnd"/>
      <w:r>
        <w:t xml:space="preserve"> &lt; p99_recency</w:t>
      </w:r>
    </w:p>
    <w:p w:rsidR="00314237" w:rsidRDefault="00314237" w:rsidP="00314237">
      <w:r>
        <w:t xml:space="preserve">| fit </w:t>
      </w:r>
      <w:proofErr w:type="spellStart"/>
      <w:r>
        <w:t>StandardScaler</w:t>
      </w:r>
      <w:proofErr w:type="spellEnd"/>
      <w:r>
        <w:t xml:space="preserve"> feature_*</w:t>
      </w:r>
    </w:p>
    <w:p w:rsidR="00314237" w:rsidRDefault="00314237" w:rsidP="00314237">
      <w:r>
        <w:t xml:space="preserve">| fit </w:t>
      </w:r>
      <w:proofErr w:type="spellStart"/>
      <w:r>
        <w:t>KMeans</w:t>
      </w:r>
      <w:proofErr w:type="spellEnd"/>
      <w:r>
        <w:t xml:space="preserve"> k=4 </w:t>
      </w:r>
      <w:proofErr w:type="spellStart"/>
      <w:r>
        <w:t>SS_feature_monetary</w:t>
      </w:r>
      <w:proofErr w:type="spellEnd"/>
      <w:r>
        <w:t xml:space="preserve"> </w:t>
      </w:r>
      <w:proofErr w:type="spellStart"/>
      <w:r>
        <w:t>SS_feature_frequency</w:t>
      </w:r>
      <w:proofErr w:type="spellEnd"/>
      <w:r>
        <w:t xml:space="preserve"> </w:t>
      </w:r>
      <w:proofErr w:type="spellStart"/>
      <w:r>
        <w:t>SS_feature_recency</w:t>
      </w:r>
      <w:proofErr w:type="spellEnd"/>
    </w:p>
    <w:p w:rsidR="00314237" w:rsidRDefault="00314237" w:rsidP="00314237">
      <w:r>
        <w:t xml:space="preserve">| </w:t>
      </w:r>
      <w:proofErr w:type="gramStart"/>
      <w:r>
        <w:t>table</w:t>
      </w:r>
      <w:proofErr w:type="gramEnd"/>
      <w:r>
        <w:t xml:space="preserve"> cluster feature_*</w:t>
      </w:r>
    </w:p>
    <w:p w:rsidR="00314237" w:rsidRDefault="00314237" w:rsidP="00314237"/>
    <w:p w:rsidR="00314237" w:rsidRDefault="00314237" w:rsidP="00314237"/>
    <w:p w:rsidR="00314237" w:rsidRDefault="00314237" w:rsidP="00314237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lastRenderedPageBreak/>
        <w:t xml:space="preserve">Geoff Market Segmentation Analysis - </w:t>
      </w:r>
      <w:proofErr w:type="spellStart"/>
      <w:r>
        <w:rPr>
          <w:rFonts w:ascii="Helvetica" w:hAnsi="Helvetica" w:cs="Helvetica"/>
          <w:b w:val="0"/>
          <w:bCs/>
          <w:color w:val="3C444D"/>
        </w:rPr>
        <w:t>anomalydetection</w:t>
      </w:r>
      <w:proofErr w:type="spellEnd"/>
      <w:r>
        <w:rPr>
          <w:rFonts w:ascii="Helvetica" w:hAnsi="Helvetica" w:cs="Helvetica"/>
          <w:b w:val="0"/>
          <w:bCs/>
          <w:color w:val="3C444D"/>
        </w:rPr>
        <w:t xml:space="preserve"> command</w:t>
      </w:r>
    </w:p>
    <w:p w:rsidR="00314237" w:rsidRDefault="00314237" w:rsidP="00314237"/>
    <w:p w:rsidR="00314237" w:rsidRDefault="00314237" w:rsidP="00314237">
      <w:proofErr w:type="gramStart"/>
      <w:r>
        <w:t>index=</w:t>
      </w:r>
      <w:proofErr w:type="gramEnd"/>
      <w:r>
        <w:t xml:space="preserve">retail Country="United Kingdom" Quantity&gt;0 </w:t>
      </w:r>
      <w:proofErr w:type="spellStart"/>
      <w:r>
        <w:t>UnitPrice</w:t>
      </w:r>
      <w:proofErr w:type="spellEnd"/>
      <w:r>
        <w:t xml:space="preserve">&gt;0 </w:t>
      </w:r>
      <w:proofErr w:type="spellStart"/>
      <w:r>
        <w:t>CustomerID</w:t>
      </w:r>
      <w:proofErr w:type="spellEnd"/>
      <w:r>
        <w:t>=*</w:t>
      </w:r>
    </w:p>
    <w:p w:rsidR="00314237" w:rsidRDefault="00314237" w:rsidP="00314237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monetary = Quantity * </w:t>
      </w:r>
      <w:proofErr w:type="spellStart"/>
      <w:r>
        <w:t>UnitPrice</w:t>
      </w:r>
      <w:proofErr w:type="spellEnd"/>
    </w:p>
    <w:p w:rsidR="00314237" w:rsidRDefault="00314237" w:rsidP="00314237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recency</w:t>
      </w:r>
      <w:proofErr w:type="spellEnd"/>
      <w:r>
        <w:t xml:space="preserve"> = now() - _time</w:t>
      </w:r>
    </w:p>
    <w:p w:rsidR="00314237" w:rsidRDefault="00314237" w:rsidP="00314237">
      <w:r>
        <w:t xml:space="preserve">| </w:t>
      </w:r>
      <w:proofErr w:type="spellStart"/>
      <w:proofErr w:type="gramStart"/>
      <w:r>
        <w:t>eventstats</w:t>
      </w:r>
      <w:proofErr w:type="spellEnd"/>
      <w:proofErr w:type="gramEnd"/>
      <w:r>
        <w:t xml:space="preserve"> min(</w:t>
      </w:r>
      <w:proofErr w:type="spellStart"/>
      <w:r>
        <w:t>recency</w:t>
      </w:r>
      <w:proofErr w:type="spellEnd"/>
      <w:r>
        <w:t xml:space="preserve">) as </w:t>
      </w:r>
      <w:proofErr w:type="spellStart"/>
      <w:r>
        <w:t>minrecency</w:t>
      </w:r>
      <w:proofErr w:type="spellEnd"/>
    </w:p>
    <w:p w:rsidR="00314237" w:rsidRDefault="00314237" w:rsidP="00314237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recency</w:t>
      </w:r>
      <w:proofErr w:type="spellEnd"/>
      <w:r>
        <w:t xml:space="preserve"> = round((</w:t>
      </w:r>
      <w:proofErr w:type="spellStart"/>
      <w:r>
        <w:t>recency</w:t>
      </w:r>
      <w:proofErr w:type="spellEnd"/>
      <w:r>
        <w:t xml:space="preserve"> - </w:t>
      </w:r>
      <w:proofErr w:type="spellStart"/>
      <w:r>
        <w:t>minrecency</w:t>
      </w:r>
      <w:proofErr w:type="spellEnd"/>
      <w:r>
        <w:t>)/86400)</w:t>
      </w:r>
    </w:p>
    <w:p w:rsidR="00314237" w:rsidRDefault="00314237" w:rsidP="00314237">
      <w:r>
        <w:t xml:space="preserve">| </w:t>
      </w:r>
      <w:proofErr w:type="gramStart"/>
      <w:r>
        <w:t>stats</w:t>
      </w:r>
      <w:proofErr w:type="gramEnd"/>
      <w:r>
        <w:t xml:space="preserve"> sum(monetary) as </w:t>
      </w:r>
      <w:proofErr w:type="spellStart"/>
      <w:r>
        <w:t>feature_monetary</w:t>
      </w:r>
      <w:proofErr w:type="spellEnd"/>
      <w:r>
        <w:t>, dc(</w:t>
      </w:r>
      <w:proofErr w:type="spellStart"/>
      <w:r>
        <w:t>InvoiceNo</w:t>
      </w:r>
      <w:proofErr w:type="spellEnd"/>
      <w:r>
        <w:t xml:space="preserve">) as </w:t>
      </w:r>
      <w:proofErr w:type="spellStart"/>
      <w:r>
        <w:t>feature_frequency</w:t>
      </w:r>
      <w:proofErr w:type="spellEnd"/>
      <w:r>
        <w:t>, min(</w:t>
      </w:r>
      <w:proofErr w:type="spellStart"/>
      <w:r>
        <w:t>recency</w:t>
      </w:r>
      <w:proofErr w:type="spellEnd"/>
      <w:r>
        <w:t xml:space="preserve">) as </w:t>
      </w:r>
      <w:proofErr w:type="spellStart"/>
      <w:r>
        <w:t>feature_recency</w:t>
      </w:r>
      <w:proofErr w:type="spellEnd"/>
      <w:r>
        <w:t xml:space="preserve"> by </w:t>
      </w:r>
      <w:proofErr w:type="spellStart"/>
      <w:r>
        <w:t>CustomerID</w:t>
      </w:r>
      <w:proofErr w:type="spellEnd"/>
    </w:p>
    <w:p w:rsidR="00314237" w:rsidRDefault="00314237" w:rsidP="00314237">
      <w:r>
        <w:t xml:space="preserve">| </w:t>
      </w:r>
      <w:proofErr w:type="spellStart"/>
      <w:proofErr w:type="gramStart"/>
      <w:r>
        <w:t>anomalydetection</w:t>
      </w:r>
      <w:proofErr w:type="spellEnd"/>
      <w:proofErr w:type="gramEnd"/>
      <w:r>
        <w:t xml:space="preserve"> method=</w:t>
      </w:r>
      <w:proofErr w:type="spellStart"/>
      <w:r>
        <w:t>iqr</w:t>
      </w:r>
      <w:proofErr w:type="spellEnd"/>
      <w:r>
        <w:t xml:space="preserve"> action=transform </w:t>
      </w:r>
      <w:proofErr w:type="spellStart"/>
      <w:r>
        <w:t>feature_monetary</w:t>
      </w:r>
      <w:proofErr w:type="spellEnd"/>
      <w:r>
        <w:t xml:space="preserve"> </w:t>
      </w:r>
      <w:proofErr w:type="spellStart"/>
      <w:r>
        <w:t>feature_frequency</w:t>
      </w:r>
      <w:proofErr w:type="spellEnd"/>
      <w:r>
        <w:t xml:space="preserve"> </w:t>
      </w:r>
      <w:proofErr w:type="spellStart"/>
      <w:r>
        <w:t>feature_recency</w:t>
      </w:r>
      <w:proofErr w:type="spellEnd"/>
    </w:p>
    <w:p w:rsidR="00314237" w:rsidRDefault="00314237" w:rsidP="00314237">
      <w:r>
        <w:t xml:space="preserve">| fit </w:t>
      </w:r>
      <w:proofErr w:type="spellStart"/>
      <w:r>
        <w:t>StandardScaler</w:t>
      </w:r>
      <w:proofErr w:type="spellEnd"/>
      <w:r>
        <w:t xml:space="preserve"> feature_*</w:t>
      </w:r>
    </w:p>
    <w:p w:rsidR="00314237" w:rsidRDefault="00314237" w:rsidP="00314237">
      <w:r>
        <w:t xml:space="preserve">| fit </w:t>
      </w:r>
      <w:proofErr w:type="spellStart"/>
      <w:r>
        <w:t>KMeans</w:t>
      </w:r>
      <w:proofErr w:type="spellEnd"/>
      <w:r>
        <w:t xml:space="preserve"> k=4 </w:t>
      </w:r>
      <w:proofErr w:type="spellStart"/>
      <w:r>
        <w:t>SS_feature_monetary</w:t>
      </w:r>
      <w:proofErr w:type="spellEnd"/>
      <w:r>
        <w:t xml:space="preserve"> </w:t>
      </w:r>
      <w:proofErr w:type="spellStart"/>
      <w:r>
        <w:t>SS_feature_frequency</w:t>
      </w:r>
      <w:proofErr w:type="spellEnd"/>
      <w:r>
        <w:t xml:space="preserve"> </w:t>
      </w:r>
      <w:proofErr w:type="spellStart"/>
      <w:r>
        <w:t>SS_feature_recency</w:t>
      </w:r>
      <w:proofErr w:type="spellEnd"/>
    </w:p>
    <w:p w:rsidR="00314237" w:rsidRDefault="00314237" w:rsidP="00314237">
      <w:r>
        <w:t xml:space="preserve">|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isnotnull</w:t>
      </w:r>
      <w:proofErr w:type="spellEnd"/>
      <w:r>
        <w:t>(cluster)</w:t>
      </w:r>
    </w:p>
    <w:p w:rsidR="00314237" w:rsidRDefault="00314237" w:rsidP="00314237">
      <w:r>
        <w:t xml:space="preserve">| </w:t>
      </w:r>
      <w:proofErr w:type="gramStart"/>
      <w:r>
        <w:t>table</w:t>
      </w:r>
      <w:proofErr w:type="gramEnd"/>
      <w:r>
        <w:t xml:space="preserve"> cluster feature_*</w:t>
      </w:r>
    </w:p>
    <w:p w:rsidR="001950B4" w:rsidRDefault="001950B4" w:rsidP="00314237"/>
    <w:p w:rsidR="001950B4" w:rsidRDefault="001950B4" w:rsidP="00314237"/>
    <w:p w:rsidR="001950B4" w:rsidRDefault="001950B4" w:rsidP="00314237"/>
    <w:p w:rsidR="000E0322" w:rsidRDefault="000E0322" w:rsidP="00314237"/>
    <w:p w:rsidR="000E0322" w:rsidRDefault="000E0322" w:rsidP="00314237"/>
    <w:p w:rsidR="000E0322" w:rsidRDefault="000E0322" w:rsidP="00314237"/>
    <w:p w:rsidR="000E0322" w:rsidRDefault="000E0322" w:rsidP="00314237"/>
    <w:p w:rsidR="000E0322" w:rsidRDefault="000E0322" w:rsidP="00314237"/>
    <w:p w:rsidR="000E0322" w:rsidRDefault="000E0322" w:rsidP="00314237"/>
    <w:p w:rsidR="000E0322" w:rsidRDefault="000E0322" w:rsidP="00314237"/>
    <w:p w:rsidR="000E0322" w:rsidRDefault="000E0322" w:rsidP="000E0322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lastRenderedPageBreak/>
        <w:t>Geoff Transactional Analysis</w:t>
      </w:r>
    </w:p>
    <w:p w:rsidR="000E0322" w:rsidRDefault="000E0322" w:rsidP="00314237"/>
    <w:p w:rsidR="000E0322" w:rsidRDefault="000E0322" w:rsidP="000E0322">
      <w:proofErr w:type="spellStart"/>
      <w:proofErr w:type="gramStart"/>
      <w:r>
        <w:t>sourcetype</w:t>
      </w:r>
      <w:proofErr w:type="spellEnd"/>
      <w:proofErr w:type="gramEnd"/>
      <w:r>
        <w:t>="</w:t>
      </w:r>
      <w:proofErr w:type="spellStart"/>
      <w:r>
        <w:t>access_combined</w:t>
      </w:r>
      <w:proofErr w:type="spellEnd"/>
      <w:r>
        <w:t xml:space="preserve">" action=* </w:t>
      </w:r>
    </w:p>
    <w:p w:rsidR="000E0322" w:rsidRDefault="000E0322" w:rsidP="000E0322">
      <w:r>
        <w:t xml:space="preserve">| reverse </w:t>
      </w:r>
    </w:p>
    <w:p w:rsidR="000E0322" w:rsidRDefault="000E0322" w:rsidP="000E0322">
      <w:r>
        <w:t xml:space="preserve">| </w:t>
      </w:r>
      <w:proofErr w:type="spellStart"/>
      <w:proofErr w:type="gramStart"/>
      <w:r>
        <w:t>streamstats</w:t>
      </w:r>
      <w:proofErr w:type="spellEnd"/>
      <w:proofErr w:type="gramEnd"/>
      <w:r>
        <w:t xml:space="preserve"> count as stage by JSESSIONID </w:t>
      </w:r>
    </w:p>
    <w:p w:rsidR="000E0322" w:rsidRDefault="000E0322" w:rsidP="000E0322">
      <w:r>
        <w:t xml:space="preserve">| </w:t>
      </w:r>
      <w:proofErr w:type="spellStart"/>
      <w:proofErr w:type="gramStart"/>
      <w:r>
        <w:t>xyseries</w:t>
      </w:r>
      <w:proofErr w:type="spellEnd"/>
      <w:proofErr w:type="gramEnd"/>
      <w:r>
        <w:t xml:space="preserve"> JSESSIONID stage action </w:t>
      </w:r>
    </w:p>
    <w:p w:rsidR="000E0322" w:rsidRDefault="000E0322" w:rsidP="000E0322">
      <w:r>
        <w:t xml:space="preserve">| </w:t>
      </w:r>
      <w:proofErr w:type="spellStart"/>
      <w:proofErr w:type="gramStart"/>
      <w:r>
        <w:t>fillnull</w:t>
      </w:r>
      <w:proofErr w:type="spellEnd"/>
      <w:proofErr w:type="gramEnd"/>
      <w:r>
        <w:t xml:space="preserve"> value=. </w:t>
      </w:r>
    </w:p>
    <w:p w:rsidR="000E0322" w:rsidRDefault="000E0322" w:rsidP="000E0322">
      <w:r>
        <w:t xml:space="preserve">| </w:t>
      </w:r>
      <w:proofErr w:type="gramStart"/>
      <w:r>
        <w:t>stats</w:t>
      </w:r>
      <w:proofErr w:type="gramEnd"/>
      <w:r>
        <w:t xml:space="preserve"> count by 1 2 3 4 5 </w:t>
      </w:r>
    </w:p>
    <w:p w:rsidR="000E0322" w:rsidRDefault="000E0322" w:rsidP="000E0322">
      <w:r>
        <w:t xml:space="preserve">| </w:t>
      </w:r>
      <w:proofErr w:type="gramStart"/>
      <w:r>
        <w:t>sort</w:t>
      </w:r>
      <w:proofErr w:type="gramEnd"/>
      <w:r>
        <w:t xml:space="preserve"> - count </w:t>
      </w:r>
    </w:p>
    <w:p w:rsidR="000E0322" w:rsidRDefault="000E0322" w:rsidP="000E0322">
      <w:r>
        <w:t xml:space="preserve">| </w:t>
      </w:r>
      <w:proofErr w:type="spellStart"/>
      <w:proofErr w:type="gramStart"/>
      <w:r>
        <w:t>foreach</w:t>
      </w:r>
      <w:proofErr w:type="spellEnd"/>
      <w:proofErr w:type="gramEnd"/>
      <w:r>
        <w:t xml:space="preserve"> * </w:t>
      </w:r>
    </w:p>
    <w:p w:rsidR="001950B4" w:rsidRDefault="000E0322" w:rsidP="000E0322">
      <w:r>
        <w:t xml:space="preserve">    </w:t>
      </w:r>
      <w:proofErr w:type="gramStart"/>
      <w:r>
        <w:t xml:space="preserve">[ </w:t>
      </w:r>
      <w:proofErr w:type="spellStart"/>
      <w:r>
        <w:t>eval</w:t>
      </w:r>
      <w:proofErr w:type="spellEnd"/>
      <w:proofErr w:type="gramEnd"/>
      <w:r>
        <w:t xml:space="preserve"> &lt;&lt;FIELD&gt;&gt;=if('&lt;&lt;FIELD&gt;&gt;'=".", NULL, '&lt;&lt;FIELD&gt;&gt;')]</w:t>
      </w:r>
    </w:p>
    <w:p w:rsidR="001950B4" w:rsidRDefault="001950B4" w:rsidP="00314237"/>
    <w:p w:rsidR="001950B4" w:rsidRDefault="001950B4" w:rsidP="00314237"/>
    <w:p w:rsidR="001950B4" w:rsidRDefault="001950B4" w:rsidP="00314237"/>
    <w:p w:rsidR="001950B4" w:rsidRDefault="001950B4" w:rsidP="00314237"/>
    <w:p w:rsidR="001950B4" w:rsidRDefault="001950B4" w:rsidP="00314237"/>
    <w:p w:rsidR="001950B4" w:rsidRDefault="001950B4" w:rsidP="00314237"/>
    <w:p w:rsidR="001950B4" w:rsidRDefault="001950B4" w:rsidP="001950B4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_L6S1</w:t>
      </w:r>
    </w:p>
    <w:p w:rsidR="001950B4" w:rsidRDefault="001950B4" w:rsidP="00314237"/>
    <w:p w:rsidR="001950B4" w:rsidRDefault="001950B4" w:rsidP="001950B4">
      <w:proofErr w:type="gramStart"/>
      <w:r>
        <w:t>earliest</w:t>
      </w:r>
      <w:proofErr w:type="gramEnd"/>
      <w:r>
        <w:t xml:space="preserve">=-1d index=main </w:t>
      </w:r>
      <w:proofErr w:type="spellStart"/>
      <w:r>
        <w:t>sourcetype</w:t>
      </w:r>
      <w:proofErr w:type="spellEnd"/>
      <w:r>
        <w:t>=cisco*</w:t>
      </w:r>
    </w:p>
    <w:p w:rsidR="001950B4" w:rsidRDefault="001950B4" w:rsidP="001950B4">
      <w:r>
        <w:t xml:space="preserve">| </w:t>
      </w:r>
      <w:proofErr w:type="gramStart"/>
      <w:r>
        <w:t>cluster</w:t>
      </w:r>
      <w:proofErr w:type="gramEnd"/>
      <w:r>
        <w:t xml:space="preserve"> field=</w:t>
      </w:r>
      <w:proofErr w:type="spellStart"/>
      <w:r>
        <w:t>punct</w:t>
      </w:r>
      <w:proofErr w:type="spellEnd"/>
      <w:r>
        <w:t xml:space="preserve"> t=0.8  </w:t>
      </w:r>
      <w:proofErr w:type="spellStart"/>
      <w:r>
        <w:t>labelonly</w:t>
      </w:r>
      <w:proofErr w:type="spellEnd"/>
      <w:r>
        <w:t xml:space="preserve">=t </w:t>
      </w:r>
      <w:proofErr w:type="spellStart"/>
      <w:r>
        <w:t>showcount</w:t>
      </w:r>
      <w:proofErr w:type="spellEnd"/>
      <w:r>
        <w:t>=t match=</w:t>
      </w:r>
      <w:proofErr w:type="spellStart"/>
      <w:r>
        <w:t>ngramset</w:t>
      </w:r>
      <w:proofErr w:type="spellEnd"/>
      <w:r>
        <w:t xml:space="preserve">  </w:t>
      </w:r>
    </w:p>
    <w:p w:rsidR="001950B4" w:rsidRDefault="001950B4" w:rsidP="001950B4">
      <w:r>
        <w:t xml:space="preserve">| </w:t>
      </w:r>
      <w:proofErr w:type="gramStart"/>
      <w:r>
        <w:t>stats</w:t>
      </w:r>
      <w:proofErr w:type="gramEnd"/>
      <w:r>
        <w:t xml:space="preserve"> values(_raw) as raw max(_time) as time by </w:t>
      </w:r>
      <w:proofErr w:type="spellStart"/>
      <w:r>
        <w:t>cluster_label</w:t>
      </w:r>
      <w:proofErr w:type="spellEnd"/>
      <w:r>
        <w:t xml:space="preserve">, </w:t>
      </w:r>
      <w:proofErr w:type="spellStart"/>
      <w:r>
        <w:t>cluster_count</w:t>
      </w:r>
      <w:proofErr w:type="spellEnd"/>
    </w:p>
    <w:p w:rsidR="001950B4" w:rsidRDefault="001950B4" w:rsidP="001950B4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hour = now() - (60 * 60)</w:t>
      </w:r>
    </w:p>
    <w:p w:rsidR="001950B4" w:rsidRDefault="001950B4" w:rsidP="001950B4">
      <w:r>
        <w:t xml:space="preserve">| </w:t>
      </w:r>
      <w:proofErr w:type="gramStart"/>
      <w:r>
        <w:t>where</w:t>
      </w:r>
      <w:proofErr w:type="gramEnd"/>
      <w:r>
        <w:t xml:space="preserve"> time &gt; hour </w:t>
      </w:r>
    </w:p>
    <w:p w:rsidR="001950B4" w:rsidRDefault="001950B4" w:rsidP="001950B4">
      <w:r>
        <w:t xml:space="preserve">| sort </w:t>
      </w:r>
      <w:proofErr w:type="spellStart"/>
      <w:r>
        <w:t>cluster_count</w:t>
      </w:r>
      <w:proofErr w:type="spellEnd"/>
      <w:r>
        <w:t xml:space="preserve"> </w:t>
      </w:r>
    </w:p>
    <w:p w:rsidR="001950B4" w:rsidRDefault="001950B4" w:rsidP="001950B4">
      <w:r>
        <w:lastRenderedPageBreak/>
        <w:t xml:space="preserve">|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cluster_count</w:t>
      </w:r>
      <w:proofErr w:type="spellEnd"/>
      <w:r>
        <w:t xml:space="preserve">, </w:t>
      </w:r>
      <w:proofErr w:type="spellStart"/>
      <w:r>
        <w:t>cluster_label</w:t>
      </w:r>
      <w:proofErr w:type="spellEnd"/>
      <w:r>
        <w:t>, raw</w:t>
      </w:r>
    </w:p>
    <w:p w:rsidR="001950B4" w:rsidRDefault="001950B4" w:rsidP="001950B4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bCs/>
          <w:color w:val="3C444D"/>
        </w:rPr>
      </w:pPr>
    </w:p>
    <w:p w:rsidR="001950B4" w:rsidRDefault="001950B4" w:rsidP="001950B4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bCs/>
          <w:color w:val="3C444D"/>
        </w:rPr>
      </w:pPr>
    </w:p>
    <w:p w:rsidR="001950B4" w:rsidRDefault="001950B4" w:rsidP="001950B4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_L6S2</w:t>
      </w:r>
    </w:p>
    <w:p w:rsidR="001950B4" w:rsidRDefault="001950B4" w:rsidP="001950B4"/>
    <w:p w:rsidR="001950B4" w:rsidRDefault="001950B4" w:rsidP="001950B4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portscans.csv</w:t>
      </w:r>
    </w:p>
    <w:p w:rsidR="001950B4" w:rsidRDefault="001950B4" w:rsidP="001950B4">
      <w:r>
        <w:t>| bin _time span=1d</w:t>
      </w:r>
    </w:p>
    <w:p w:rsidR="001950B4" w:rsidRDefault="001950B4" w:rsidP="001950B4">
      <w:r>
        <w:t xml:space="preserve">| </w:t>
      </w:r>
      <w:proofErr w:type="gramStart"/>
      <w:r>
        <w:t>stats</w:t>
      </w:r>
      <w:proofErr w:type="gramEnd"/>
      <w:r>
        <w:t xml:space="preserve"> count by _time</w:t>
      </w:r>
    </w:p>
    <w:p w:rsidR="001950B4" w:rsidRDefault="001950B4" w:rsidP="001950B4">
      <w:r>
        <w:t xml:space="preserve">| </w:t>
      </w:r>
      <w:proofErr w:type="spellStart"/>
      <w:proofErr w:type="gramStart"/>
      <w:r>
        <w:t>streamstats</w:t>
      </w:r>
      <w:proofErr w:type="spellEnd"/>
      <w:proofErr w:type="gramEnd"/>
      <w:r>
        <w:t xml:space="preserve"> window=100 </w:t>
      </w:r>
      <w:proofErr w:type="spellStart"/>
      <w:r>
        <w:t>avg</w:t>
      </w:r>
      <w:proofErr w:type="spellEnd"/>
      <w:r>
        <w:t xml:space="preserve">(count) as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stdev</w:t>
      </w:r>
      <w:proofErr w:type="spellEnd"/>
      <w:r>
        <w:t xml:space="preserve">(count) as </w:t>
      </w:r>
      <w:proofErr w:type="spellStart"/>
      <w:r>
        <w:t>stdev</w:t>
      </w:r>
      <w:proofErr w:type="spellEnd"/>
    </w:p>
    <w:p w:rsidR="001950B4" w:rsidRDefault="001950B4" w:rsidP="001950B4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multiplier = 3</w:t>
      </w:r>
    </w:p>
    <w:p w:rsidR="001950B4" w:rsidRDefault="001950B4" w:rsidP="001950B4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lower_bound</w:t>
      </w:r>
      <w:proofErr w:type="spellEnd"/>
      <w:r>
        <w:t xml:space="preserve"> = </w:t>
      </w:r>
      <w:proofErr w:type="spellStart"/>
      <w:r>
        <w:t>avg</w:t>
      </w:r>
      <w:proofErr w:type="spellEnd"/>
      <w:r>
        <w:t xml:space="preserve"> - (</w:t>
      </w:r>
      <w:proofErr w:type="spellStart"/>
      <w:r>
        <w:t>stdev</w:t>
      </w:r>
      <w:proofErr w:type="spellEnd"/>
      <w:r>
        <w:t xml:space="preserve"> * multiplier)</w:t>
      </w:r>
    </w:p>
    <w:p w:rsidR="001950B4" w:rsidRDefault="001950B4" w:rsidP="001950B4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upper_bound</w:t>
      </w:r>
      <w:proofErr w:type="spellEnd"/>
      <w:r>
        <w:t xml:space="preserve"> = </w:t>
      </w:r>
      <w:proofErr w:type="spellStart"/>
      <w:r>
        <w:t>avg</w:t>
      </w:r>
      <w:proofErr w:type="spellEnd"/>
      <w:r>
        <w:t xml:space="preserve"> + (</w:t>
      </w:r>
      <w:proofErr w:type="spellStart"/>
      <w:r>
        <w:t>stdev</w:t>
      </w:r>
      <w:proofErr w:type="spellEnd"/>
      <w:r>
        <w:t xml:space="preserve"> * multiplier)</w:t>
      </w:r>
    </w:p>
    <w:p w:rsidR="001950B4" w:rsidRDefault="001950B4" w:rsidP="001950B4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outlier = if(count &lt; </w:t>
      </w:r>
      <w:proofErr w:type="spellStart"/>
      <w:r>
        <w:t>lower_bound</w:t>
      </w:r>
      <w:proofErr w:type="spellEnd"/>
      <w:r>
        <w:t xml:space="preserve"> OR count &gt; </w:t>
      </w:r>
      <w:proofErr w:type="spellStart"/>
      <w:r>
        <w:t>upper_bound</w:t>
      </w:r>
      <w:proofErr w:type="spellEnd"/>
      <w:r>
        <w:t>, 1, 0)</w:t>
      </w:r>
    </w:p>
    <w:p w:rsidR="001950B4" w:rsidRDefault="001950B4" w:rsidP="001950B4">
      <w:r>
        <w:t xml:space="preserve">| </w:t>
      </w:r>
      <w:proofErr w:type="gramStart"/>
      <w:r>
        <w:t>table</w:t>
      </w:r>
      <w:proofErr w:type="gramEnd"/>
      <w:r>
        <w:t xml:space="preserve"> _time count </w:t>
      </w:r>
      <w:proofErr w:type="spellStart"/>
      <w:r>
        <w:t>lower_bound</w:t>
      </w:r>
      <w:proofErr w:type="spellEnd"/>
      <w:r>
        <w:t xml:space="preserve"> </w:t>
      </w:r>
      <w:proofErr w:type="spellStart"/>
      <w:r>
        <w:t>upper_bound</w:t>
      </w:r>
      <w:proofErr w:type="spellEnd"/>
      <w:r>
        <w:t xml:space="preserve"> outlier</w:t>
      </w:r>
    </w:p>
    <w:p w:rsidR="001950B4" w:rsidRDefault="001950B4" w:rsidP="001950B4"/>
    <w:p w:rsidR="001950B4" w:rsidRDefault="001950B4" w:rsidP="001950B4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_L6S3</w:t>
      </w:r>
    </w:p>
    <w:p w:rsidR="001950B4" w:rsidRDefault="001950B4" w:rsidP="001950B4"/>
    <w:p w:rsidR="001950B4" w:rsidRDefault="001950B4" w:rsidP="001950B4"/>
    <w:p w:rsidR="000E0322" w:rsidRDefault="000E0322" w:rsidP="001950B4"/>
    <w:p w:rsidR="001950B4" w:rsidRDefault="001950B4" w:rsidP="001950B4">
      <w:r>
        <w:t>| bin _time span=1d</w:t>
      </w:r>
    </w:p>
    <w:p w:rsidR="001950B4" w:rsidRDefault="001950B4" w:rsidP="001950B4">
      <w:r>
        <w:t xml:space="preserve">| </w:t>
      </w:r>
      <w:proofErr w:type="gramStart"/>
      <w:r>
        <w:t>stats</w:t>
      </w:r>
      <w:proofErr w:type="gramEnd"/>
      <w:r>
        <w:t xml:space="preserve"> count by _time</w:t>
      </w:r>
    </w:p>
    <w:p w:rsidR="001950B4" w:rsidRDefault="001950B4" w:rsidP="001950B4">
      <w:r>
        <w:t xml:space="preserve">| </w:t>
      </w:r>
      <w:proofErr w:type="spellStart"/>
      <w:proofErr w:type="gramStart"/>
      <w:r>
        <w:t>streamstats</w:t>
      </w:r>
      <w:proofErr w:type="spellEnd"/>
      <w:proofErr w:type="gramEnd"/>
      <w:r>
        <w:t xml:space="preserve"> window=100 </w:t>
      </w:r>
      <w:proofErr w:type="spellStart"/>
      <w:r>
        <w:t>avg</w:t>
      </w:r>
      <w:proofErr w:type="spellEnd"/>
      <w:r>
        <w:t xml:space="preserve">(count) as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stdev</w:t>
      </w:r>
      <w:proofErr w:type="spellEnd"/>
      <w:r>
        <w:t xml:space="preserve">(count) as </w:t>
      </w:r>
      <w:proofErr w:type="spellStart"/>
      <w:r>
        <w:t>stdev</w:t>
      </w:r>
      <w:proofErr w:type="spellEnd"/>
    </w:p>
    <w:p w:rsidR="001950B4" w:rsidRDefault="001950B4" w:rsidP="001950B4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multiplier = 2</w:t>
      </w:r>
    </w:p>
    <w:p w:rsidR="001950B4" w:rsidRDefault="001950B4" w:rsidP="001950B4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lower_bound</w:t>
      </w:r>
      <w:proofErr w:type="spellEnd"/>
      <w:r>
        <w:t xml:space="preserve"> = </w:t>
      </w:r>
      <w:proofErr w:type="spellStart"/>
      <w:r>
        <w:t>avg</w:t>
      </w:r>
      <w:proofErr w:type="spellEnd"/>
      <w:r>
        <w:t xml:space="preserve"> - (</w:t>
      </w:r>
      <w:proofErr w:type="spellStart"/>
      <w:r>
        <w:t>stdev</w:t>
      </w:r>
      <w:proofErr w:type="spellEnd"/>
      <w:r>
        <w:t xml:space="preserve"> * multiplier)</w:t>
      </w:r>
    </w:p>
    <w:p w:rsidR="001950B4" w:rsidRDefault="001950B4" w:rsidP="001950B4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upper_bound</w:t>
      </w:r>
      <w:proofErr w:type="spellEnd"/>
      <w:r>
        <w:t xml:space="preserve"> = </w:t>
      </w:r>
      <w:proofErr w:type="spellStart"/>
      <w:r>
        <w:t>avg</w:t>
      </w:r>
      <w:proofErr w:type="spellEnd"/>
      <w:r>
        <w:t xml:space="preserve"> + (</w:t>
      </w:r>
      <w:proofErr w:type="spellStart"/>
      <w:r>
        <w:t>stdev</w:t>
      </w:r>
      <w:proofErr w:type="spellEnd"/>
      <w:r>
        <w:t xml:space="preserve"> * multiplier)</w:t>
      </w:r>
    </w:p>
    <w:p w:rsidR="001950B4" w:rsidRDefault="001950B4" w:rsidP="001950B4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outlier = if(count &lt; </w:t>
      </w:r>
      <w:proofErr w:type="spellStart"/>
      <w:r>
        <w:t>lower_bound</w:t>
      </w:r>
      <w:proofErr w:type="spellEnd"/>
      <w:r>
        <w:t xml:space="preserve"> OR count &gt; </w:t>
      </w:r>
      <w:proofErr w:type="spellStart"/>
      <w:r>
        <w:t>upper_bound</w:t>
      </w:r>
      <w:proofErr w:type="spellEnd"/>
      <w:r>
        <w:t>, 1, 0)</w:t>
      </w:r>
    </w:p>
    <w:p w:rsidR="001950B4" w:rsidRDefault="001950B4" w:rsidP="001950B4">
      <w:r>
        <w:lastRenderedPageBreak/>
        <w:t xml:space="preserve">| </w:t>
      </w:r>
      <w:proofErr w:type="gramStart"/>
      <w:r>
        <w:t>table</w:t>
      </w:r>
      <w:proofErr w:type="gramEnd"/>
      <w:r>
        <w:t xml:space="preserve"> _time count </w:t>
      </w:r>
      <w:proofErr w:type="spellStart"/>
      <w:r>
        <w:t>lower_bound</w:t>
      </w:r>
      <w:proofErr w:type="spellEnd"/>
      <w:r>
        <w:t xml:space="preserve"> </w:t>
      </w:r>
      <w:proofErr w:type="spellStart"/>
      <w:r>
        <w:t>upper_bound</w:t>
      </w:r>
      <w:proofErr w:type="spellEnd"/>
      <w:r>
        <w:t xml:space="preserve"> outlier</w:t>
      </w:r>
    </w:p>
    <w:p w:rsidR="000E0322" w:rsidRDefault="000E0322" w:rsidP="001950B4"/>
    <w:p w:rsidR="000E0322" w:rsidRDefault="000E0322" w:rsidP="001950B4"/>
    <w:p w:rsidR="000E0322" w:rsidRDefault="000E0322" w:rsidP="000E0322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_L6S4</w:t>
      </w:r>
      <w:r>
        <w:rPr>
          <w:rFonts w:ascii="Helvetica" w:hAnsi="Helvetica" w:cs="Helvetica"/>
          <w:b w:val="0"/>
          <w:bCs/>
          <w:color w:val="3C444D"/>
        </w:rPr>
        <w:tab/>
      </w:r>
    </w:p>
    <w:p w:rsidR="000E0322" w:rsidRDefault="000E0322" w:rsidP="001950B4"/>
    <w:p w:rsidR="000E0322" w:rsidRDefault="000E0322" w:rsidP="000E0322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portscans.csv</w:t>
      </w:r>
    </w:p>
    <w:p w:rsidR="000E0322" w:rsidRDefault="000E0322" w:rsidP="000E0322">
      <w:r>
        <w:t>| bin _time span=1d</w:t>
      </w:r>
    </w:p>
    <w:p w:rsidR="000E0322" w:rsidRDefault="000E0322" w:rsidP="000E0322">
      <w:r>
        <w:t xml:space="preserve">| </w:t>
      </w:r>
      <w:proofErr w:type="gramStart"/>
      <w:r>
        <w:t>stats</w:t>
      </w:r>
      <w:proofErr w:type="gramEnd"/>
      <w:r>
        <w:t xml:space="preserve"> count by _time</w:t>
      </w:r>
    </w:p>
    <w:p w:rsidR="000E0322" w:rsidRDefault="000E0322" w:rsidP="000E0322">
      <w:r>
        <w:t xml:space="preserve">| </w:t>
      </w:r>
      <w:proofErr w:type="spellStart"/>
      <w:proofErr w:type="gramStart"/>
      <w:r>
        <w:t>streamstats</w:t>
      </w:r>
      <w:proofErr w:type="spellEnd"/>
      <w:proofErr w:type="gramEnd"/>
      <w:r>
        <w:t xml:space="preserve"> window=100 median(count) as </w:t>
      </w:r>
      <w:proofErr w:type="spellStart"/>
      <w:r>
        <w:t>medianCount</w:t>
      </w:r>
      <w:proofErr w:type="spellEnd"/>
    </w:p>
    <w:p w:rsidR="000E0322" w:rsidRDefault="000E0322" w:rsidP="000E0322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absDev</w:t>
      </w:r>
      <w:proofErr w:type="spellEnd"/>
      <w:r>
        <w:t>=(abs('count'-</w:t>
      </w:r>
      <w:proofErr w:type="spellStart"/>
      <w:r>
        <w:t>medianCount</w:t>
      </w:r>
      <w:proofErr w:type="spellEnd"/>
      <w:r>
        <w:t xml:space="preserve">)) </w:t>
      </w:r>
    </w:p>
    <w:p w:rsidR="000E0322" w:rsidRDefault="000E0322" w:rsidP="000E0322">
      <w:r>
        <w:t xml:space="preserve">| </w:t>
      </w:r>
      <w:proofErr w:type="spellStart"/>
      <w:proofErr w:type="gramStart"/>
      <w:r>
        <w:t>streamstats</w:t>
      </w:r>
      <w:proofErr w:type="spellEnd"/>
      <w:proofErr w:type="gramEnd"/>
      <w:r>
        <w:t xml:space="preserve"> window=100 median(</w:t>
      </w:r>
      <w:proofErr w:type="spellStart"/>
      <w:r>
        <w:t>absDev</w:t>
      </w:r>
      <w:proofErr w:type="spellEnd"/>
      <w:r>
        <w:t xml:space="preserve">) as </w:t>
      </w:r>
      <w:proofErr w:type="spellStart"/>
      <w:r>
        <w:t>medianAbsDev</w:t>
      </w:r>
      <w:proofErr w:type="spellEnd"/>
      <w:r>
        <w:t xml:space="preserve"> </w:t>
      </w:r>
    </w:p>
    <w:p w:rsidR="000E0322" w:rsidRDefault="000E0322" w:rsidP="000E0322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lowerBound</w:t>
      </w:r>
      <w:proofErr w:type="spellEnd"/>
      <w:r>
        <w:t>=(</w:t>
      </w:r>
      <w:proofErr w:type="spellStart"/>
      <w:r>
        <w:t>medianCount-medianAbsDev</w:t>
      </w:r>
      <w:proofErr w:type="spellEnd"/>
      <w:r>
        <w:t xml:space="preserve">*15), </w:t>
      </w:r>
      <w:proofErr w:type="spellStart"/>
      <w:r>
        <w:t>upperBound</w:t>
      </w:r>
      <w:proofErr w:type="spellEnd"/>
      <w:r>
        <w:t>=(</w:t>
      </w:r>
      <w:proofErr w:type="spellStart"/>
      <w:r>
        <w:t>medianCount+medianAbsDev</w:t>
      </w:r>
      <w:proofErr w:type="spellEnd"/>
      <w:r>
        <w:t>*15)</w:t>
      </w:r>
    </w:p>
    <w:p w:rsidR="000E0322" w:rsidRDefault="000E0322" w:rsidP="000E0322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outlier=if(count &lt; </w:t>
      </w:r>
      <w:proofErr w:type="spellStart"/>
      <w:r>
        <w:t>lowerBound</w:t>
      </w:r>
      <w:proofErr w:type="spellEnd"/>
      <w:r>
        <w:t xml:space="preserve"> OR count &gt; </w:t>
      </w:r>
      <w:proofErr w:type="spellStart"/>
      <w:r>
        <w:t>upperBound</w:t>
      </w:r>
      <w:proofErr w:type="spellEnd"/>
      <w:r>
        <w:t>, 1, 0)</w:t>
      </w:r>
    </w:p>
    <w:p w:rsidR="000E0322" w:rsidRDefault="000E0322" w:rsidP="000E0322">
      <w:r>
        <w:t xml:space="preserve">| </w:t>
      </w:r>
      <w:proofErr w:type="gramStart"/>
      <w:r>
        <w:t>table</w:t>
      </w:r>
      <w:proofErr w:type="gramEnd"/>
      <w:r>
        <w:t xml:space="preserve"> _time count </w:t>
      </w:r>
      <w:proofErr w:type="spellStart"/>
      <w:r>
        <w:t>lowerBound</w:t>
      </w:r>
      <w:proofErr w:type="spellEnd"/>
      <w:r>
        <w:t xml:space="preserve"> </w:t>
      </w:r>
      <w:proofErr w:type="spellStart"/>
      <w:r>
        <w:t>upperBound</w:t>
      </w:r>
      <w:proofErr w:type="spellEnd"/>
      <w:r>
        <w:t xml:space="preserve"> outlier</w:t>
      </w:r>
    </w:p>
    <w:p w:rsidR="008B35DA" w:rsidRDefault="008B35DA" w:rsidP="000E0322"/>
    <w:p w:rsidR="008B35DA" w:rsidRDefault="008B35DA" w:rsidP="008B35DA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_L6S5</w:t>
      </w:r>
    </w:p>
    <w:p w:rsidR="008B35DA" w:rsidRDefault="008B35DA" w:rsidP="000E0322"/>
    <w:p w:rsidR="008B35DA" w:rsidRDefault="008B35DA" w:rsidP="008B35DA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portscans.csv</w:t>
      </w:r>
    </w:p>
    <w:p w:rsidR="008B35DA" w:rsidRDefault="008B35DA" w:rsidP="008B35DA">
      <w:r>
        <w:t xml:space="preserve">| </w:t>
      </w:r>
      <w:proofErr w:type="spellStart"/>
      <w:proofErr w:type="gramStart"/>
      <w:r>
        <w:t>timechart</w:t>
      </w:r>
      <w:proofErr w:type="spellEnd"/>
      <w:proofErr w:type="gramEnd"/>
      <w:r>
        <w:t xml:space="preserve"> span=1d count</w:t>
      </w:r>
    </w:p>
    <w:p w:rsidR="008B35DA" w:rsidRDefault="008B35DA" w:rsidP="008B35DA">
      <w:r>
        <w:t xml:space="preserve">| </w:t>
      </w:r>
      <w:proofErr w:type="spellStart"/>
      <w:proofErr w:type="gramStart"/>
      <w:r>
        <w:t>eventstats</w:t>
      </w:r>
      <w:proofErr w:type="spellEnd"/>
      <w:proofErr w:type="gramEnd"/>
      <w:r>
        <w:t xml:space="preserve"> median(count) as median, p25(count) as p25, p75(count) as p75</w:t>
      </w:r>
    </w:p>
    <w:p w:rsidR="008B35DA" w:rsidRDefault="008B35DA" w:rsidP="008B35DA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IQR = p75 - p25</w:t>
      </w:r>
    </w:p>
    <w:p w:rsidR="008B35DA" w:rsidRDefault="008B35DA" w:rsidP="008B35DA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multiplier = 2</w:t>
      </w:r>
    </w:p>
    <w:p w:rsidR="008B35DA" w:rsidRDefault="008B35DA" w:rsidP="008B35DA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lower_bound</w:t>
      </w:r>
      <w:proofErr w:type="spellEnd"/>
      <w:r>
        <w:t xml:space="preserve"> = median - (IQR * multiplier)</w:t>
      </w:r>
    </w:p>
    <w:p w:rsidR="008B35DA" w:rsidRDefault="008B35DA" w:rsidP="008B35DA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upper_bound</w:t>
      </w:r>
      <w:proofErr w:type="spellEnd"/>
      <w:r>
        <w:t xml:space="preserve"> = median + (IQR * multiplier)</w:t>
      </w:r>
    </w:p>
    <w:p w:rsidR="008B35DA" w:rsidRDefault="008B35DA" w:rsidP="008B35DA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outlier = if(count &lt; </w:t>
      </w:r>
      <w:proofErr w:type="spellStart"/>
      <w:r>
        <w:t>lower_bound</w:t>
      </w:r>
      <w:proofErr w:type="spellEnd"/>
      <w:r>
        <w:t xml:space="preserve"> OR count &gt; </w:t>
      </w:r>
      <w:proofErr w:type="spellStart"/>
      <w:r>
        <w:t>upper_bound</w:t>
      </w:r>
      <w:proofErr w:type="spellEnd"/>
      <w:r>
        <w:t>, 1, 0)</w:t>
      </w:r>
    </w:p>
    <w:p w:rsidR="008B35DA" w:rsidRDefault="008B35DA" w:rsidP="008B35DA">
      <w:r>
        <w:lastRenderedPageBreak/>
        <w:t xml:space="preserve">| </w:t>
      </w:r>
      <w:proofErr w:type="gramStart"/>
      <w:r>
        <w:t>table</w:t>
      </w:r>
      <w:proofErr w:type="gramEnd"/>
      <w:r>
        <w:t xml:space="preserve"> _time count </w:t>
      </w:r>
      <w:proofErr w:type="spellStart"/>
      <w:r>
        <w:t>lower_bound</w:t>
      </w:r>
      <w:proofErr w:type="spellEnd"/>
      <w:r>
        <w:t xml:space="preserve"> </w:t>
      </w:r>
      <w:proofErr w:type="spellStart"/>
      <w:r>
        <w:t>upper_bound</w:t>
      </w:r>
      <w:proofErr w:type="spellEnd"/>
      <w:r>
        <w:t xml:space="preserve"> outlier</w:t>
      </w:r>
    </w:p>
    <w:p w:rsidR="00922AA8" w:rsidRDefault="00922AA8" w:rsidP="008B35DA"/>
    <w:p w:rsidR="00922AA8" w:rsidRDefault="00922AA8" w:rsidP="008B35DA"/>
    <w:p w:rsidR="00922AA8" w:rsidRDefault="00922AA8" w:rsidP="008B35DA"/>
    <w:p w:rsidR="00922AA8" w:rsidRDefault="00922AA8" w:rsidP="00922AA8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_L6S5</w:t>
      </w:r>
    </w:p>
    <w:p w:rsidR="00922AA8" w:rsidRDefault="00922AA8" w:rsidP="008B35DA"/>
    <w:p w:rsidR="00922AA8" w:rsidRDefault="00922AA8" w:rsidP="00922AA8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portscans.csv</w:t>
      </w:r>
    </w:p>
    <w:p w:rsidR="00922AA8" w:rsidRDefault="00922AA8" w:rsidP="00922AA8">
      <w:r>
        <w:t>| bin _time span=1d</w:t>
      </w:r>
    </w:p>
    <w:p w:rsidR="00922AA8" w:rsidRDefault="00922AA8" w:rsidP="00922AA8">
      <w:r>
        <w:t xml:space="preserve">| </w:t>
      </w:r>
      <w:proofErr w:type="gramStart"/>
      <w:r>
        <w:t>stats</w:t>
      </w:r>
      <w:proofErr w:type="gramEnd"/>
      <w:r>
        <w:t xml:space="preserve"> count by _time, host</w:t>
      </w:r>
    </w:p>
    <w:p w:rsidR="00922AA8" w:rsidRDefault="00922AA8" w:rsidP="00922AA8">
      <w:r>
        <w:t xml:space="preserve">| </w:t>
      </w:r>
      <w:proofErr w:type="spellStart"/>
      <w:proofErr w:type="gramStart"/>
      <w:r>
        <w:t>eventstats</w:t>
      </w:r>
      <w:proofErr w:type="spellEnd"/>
      <w:proofErr w:type="gramEnd"/>
      <w:r>
        <w:t xml:space="preserve"> median(count) as median, p25(count) as p25, p75(count) as p75</w:t>
      </w:r>
    </w:p>
    <w:p w:rsidR="00922AA8" w:rsidRDefault="00922AA8" w:rsidP="00922AA8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IQR = p75 - p25</w:t>
      </w:r>
    </w:p>
    <w:p w:rsidR="00922AA8" w:rsidRDefault="00922AA8" w:rsidP="00922AA8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multiplier = 2</w:t>
      </w:r>
    </w:p>
    <w:p w:rsidR="00922AA8" w:rsidRDefault="00922AA8" w:rsidP="00922AA8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lowerBound</w:t>
      </w:r>
      <w:proofErr w:type="spellEnd"/>
      <w:r>
        <w:t xml:space="preserve"> = median - (IQR * multiplier)</w:t>
      </w:r>
    </w:p>
    <w:p w:rsidR="00922AA8" w:rsidRDefault="00922AA8" w:rsidP="00922AA8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upperBound</w:t>
      </w:r>
      <w:proofErr w:type="spellEnd"/>
      <w:r>
        <w:t xml:space="preserve"> = median + (IQR * multiplier)</w:t>
      </w:r>
    </w:p>
    <w:p w:rsidR="00922AA8" w:rsidRDefault="00922AA8" w:rsidP="00922AA8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outlier = if(count &lt; </w:t>
      </w:r>
      <w:proofErr w:type="spellStart"/>
      <w:r>
        <w:t>lowerBound</w:t>
      </w:r>
      <w:proofErr w:type="spellEnd"/>
      <w:r>
        <w:t xml:space="preserve"> OR count &gt; </w:t>
      </w:r>
      <w:proofErr w:type="spellStart"/>
      <w:r>
        <w:t>upperBound</w:t>
      </w:r>
      <w:proofErr w:type="spellEnd"/>
      <w:r>
        <w:t>, 1, 0)</w:t>
      </w:r>
    </w:p>
    <w:p w:rsidR="00922AA8" w:rsidRDefault="00922AA8" w:rsidP="00922AA8">
      <w:r>
        <w:t xml:space="preserve">| </w:t>
      </w:r>
      <w:proofErr w:type="gramStart"/>
      <w:r>
        <w:t>table</w:t>
      </w:r>
      <w:proofErr w:type="gramEnd"/>
      <w:r>
        <w:t xml:space="preserve"> _time count </w:t>
      </w:r>
      <w:proofErr w:type="spellStart"/>
      <w:r>
        <w:t>lowerBound</w:t>
      </w:r>
      <w:proofErr w:type="spellEnd"/>
      <w:r>
        <w:t xml:space="preserve"> </w:t>
      </w:r>
      <w:proofErr w:type="spellStart"/>
      <w:r>
        <w:t>upperBound</w:t>
      </w:r>
      <w:proofErr w:type="spellEnd"/>
      <w:r>
        <w:t xml:space="preserve"> outlier</w:t>
      </w:r>
    </w:p>
    <w:p w:rsidR="00922AA8" w:rsidRDefault="00922AA8" w:rsidP="00922AA8"/>
    <w:p w:rsidR="00922AA8" w:rsidRDefault="00922AA8" w:rsidP="00922AA8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_L6S6</w:t>
      </w:r>
    </w:p>
    <w:p w:rsidR="00922AA8" w:rsidRDefault="00922AA8" w:rsidP="00922AA8"/>
    <w:p w:rsidR="00922AA8" w:rsidRDefault="00922AA8" w:rsidP="00922AA8"/>
    <w:p w:rsidR="00922AA8" w:rsidRDefault="00922AA8" w:rsidP="00922AA8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portscans.csv</w:t>
      </w:r>
    </w:p>
    <w:p w:rsidR="00922AA8" w:rsidRDefault="00922AA8" w:rsidP="00922AA8">
      <w:r>
        <w:t>| bin _time span=1d</w:t>
      </w:r>
    </w:p>
    <w:p w:rsidR="00922AA8" w:rsidRDefault="00922AA8" w:rsidP="00922AA8">
      <w:r>
        <w:t xml:space="preserve">| </w:t>
      </w:r>
      <w:proofErr w:type="gramStart"/>
      <w:r>
        <w:t>stats</w:t>
      </w:r>
      <w:proofErr w:type="gramEnd"/>
      <w:r>
        <w:t xml:space="preserve"> count by _time, host</w:t>
      </w:r>
    </w:p>
    <w:p w:rsidR="00922AA8" w:rsidRDefault="00922AA8" w:rsidP="00922AA8">
      <w:r>
        <w:t xml:space="preserve">| </w:t>
      </w:r>
      <w:proofErr w:type="spellStart"/>
      <w:proofErr w:type="gramStart"/>
      <w:r>
        <w:t>eventstats</w:t>
      </w:r>
      <w:proofErr w:type="spellEnd"/>
      <w:proofErr w:type="gramEnd"/>
      <w:r>
        <w:t xml:space="preserve"> median(count) as median, p25(count) as p25, p75(count) as p75</w:t>
      </w:r>
    </w:p>
    <w:p w:rsidR="00922AA8" w:rsidRDefault="00922AA8" w:rsidP="00922AA8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IQR = p75 - p25</w:t>
      </w:r>
    </w:p>
    <w:p w:rsidR="00922AA8" w:rsidRDefault="00922AA8" w:rsidP="00922AA8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multiplier = 2</w:t>
      </w:r>
    </w:p>
    <w:p w:rsidR="00922AA8" w:rsidRDefault="00922AA8" w:rsidP="00922AA8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</w:p>
    <w:p w:rsidR="00922AA8" w:rsidRDefault="00922AA8" w:rsidP="00922AA8"/>
    <w:p w:rsidR="00922AA8" w:rsidRDefault="00922AA8" w:rsidP="00922AA8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lowerBound</w:t>
      </w:r>
      <w:proofErr w:type="spellEnd"/>
      <w:r>
        <w:t xml:space="preserve"> = median - (IQR * multiplier)</w:t>
      </w:r>
    </w:p>
    <w:p w:rsidR="00922AA8" w:rsidRDefault="00922AA8" w:rsidP="00922AA8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upperBound</w:t>
      </w:r>
      <w:proofErr w:type="spellEnd"/>
      <w:r>
        <w:t xml:space="preserve"> = median + (IQR * multiplier)</w:t>
      </w:r>
    </w:p>
    <w:p w:rsidR="00922AA8" w:rsidRDefault="00922AA8" w:rsidP="00922AA8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outlier = if(count &lt; </w:t>
      </w:r>
      <w:proofErr w:type="spellStart"/>
      <w:r>
        <w:t>lowerBound</w:t>
      </w:r>
      <w:proofErr w:type="spellEnd"/>
      <w:r>
        <w:t xml:space="preserve"> OR count &gt; </w:t>
      </w:r>
      <w:proofErr w:type="spellStart"/>
      <w:r>
        <w:t>upperBound</w:t>
      </w:r>
      <w:proofErr w:type="spellEnd"/>
      <w:r>
        <w:t>, 1, 0)</w:t>
      </w:r>
    </w:p>
    <w:p w:rsidR="00922AA8" w:rsidRDefault="00922AA8" w:rsidP="00922AA8">
      <w:r>
        <w:t xml:space="preserve">| </w:t>
      </w:r>
      <w:proofErr w:type="gramStart"/>
      <w:r>
        <w:t>table</w:t>
      </w:r>
      <w:proofErr w:type="gramEnd"/>
      <w:r>
        <w:t xml:space="preserve"> _time count </w:t>
      </w:r>
      <w:proofErr w:type="spellStart"/>
      <w:r>
        <w:t>lowerBound</w:t>
      </w:r>
      <w:proofErr w:type="spellEnd"/>
      <w:r>
        <w:t xml:space="preserve"> </w:t>
      </w:r>
      <w:proofErr w:type="spellStart"/>
      <w:r>
        <w:t>upperBound</w:t>
      </w:r>
      <w:proofErr w:type="spellEnd"/>
      <w:r>
        <w:t xml:space="preserve"> outlier</w:t>
      </w:r>
    </w:p>
    <w:p w:rsidR="00922AA8" w:rsidRDefault="00922AA8" w:rsidP="00922AA8"/>
    <w:p w:rsidR="00922AA8" w:rsidRDefault="00922AA8" w:rsidP="00922AA8"/>
    <w:p w:rsidR="00922AA8" w:rsidRDefault="00922AA8" w:rsidP="00922AA8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bCs/>
          <w:color w:val="3C444D"/>
        </w:rPr>
      </w:pPr>
    </w:p>
    <w:p w:rsidR="00242C3C" w:rsidRDefault="00242C3C" w:rsidP="00242C3C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_L6S7</w:t>
      </w:r>
    </w:p>
    <w:p w:rsidR="00922AA8" w:rsidRDefault="00922AA8" w:rsidP="00922AA8"/>
    <w:p w:rsidR="00242C3C" w:rsidRDefault="00242C3C" w:rsidP="00242C3C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portscans.csv</w:t>
      </w:r>
    </w:p>
    <w:p w:rsidR="00242C3C" w:rsidRDefault="00242C3C" w:rsidP="00242C3C">
      <w:r>
        <w:t xml:space="preserve">| </w:t>
      </w:r>
      <w:proofErr w:type="spellStart"/>
      <w:proofErr w:type="gramStart"/>
      <w:r>
        <w:t>timechart</w:t>
      </w:r>
      <w:proofErr w:type="spellEnd"/>
      <w:proofErr w:type="gramEnd"/>
      <w:r>
        <w:t xml:space="preserve"> span=1d dc(</w:t>
      </w:r>
      <w:proofErr w:type="spellStart"/>
      <w:r>
        <w:t>src</w:t>
      </w:r>
      <w:proofErr w:type="spellEnd"/>
      <w:r>
        <w:t xml:space="preserve">) as </w:t>
      </w:r>
      <w:proofErr w:type="spellStart"/>
      <w:r>
        <w:t>distinctCount</w:t>
      </w:r>
      <w:proofErr w:type="spellEnd"/>
    </w:p>
    <w:p w:rsidR="00242C3C" w:rsidRDefault="00242C3C" w:rsidP="00242C3C">
      <w:r>
        <w:t xml:space="preserve">| </w:t>
      </w:r>
      <w:proofErr w:type="spellStart"/>
      <w:proofErr w:type="gramStart"/>
      <w:r>
        <w:t>eventstats</w:t>
      </w:r>
      <w:proofErr w:type="spellEnd"/>
      <w:proofErr w:type="gramEnd"/>
      <w:r>
        <w:t xml:space="preserve"> median(</w:t>
      </w:r>
      <w:proofErr w:type="spellStart"/>
      <w:r>
        <w:t>distinctCount</w:t>
      </w:r>
      <w:proofErr w:type="spellEnd"/>
      <w:r>
        <w:t>) as median, p25(</w:t>
      </w:r>
      <w:proofErr w:type="spellStart"/>
      <w:r>
        <w:t>distinctCount</w:t>
      </w:r>
      <w:proofErr w:type="spellEnd"/>
      <w:r>
        <w:t>) as p25, p75(</w:t>
      </w:r>
      <w:proofErr w:type="spellStart"/>
      <w:r>
        <w:t>distinctCount</w:t>
      </w:r>
      <w:proofErr w:type="spellEnd"/>
      <w:r>
        <w:t>) as p75</w:t>
      </w:r>
    </w:p>
    <w:p w:rsidR="00242C3C" w:rsidRDefault="00242C3C" w:rsidP="00242C3C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IQR = p75 - p25</w:t>
      </w:r>
    </w:p>
    <w:p w:rsidR="00242C3C" w:rsidRDefault="00242C3C" w:rsidP="00242C3C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multiplier = 2</w:t>
      </w:r>
    </w:p>
    <w:p w:rsidR="00242C3C" w:rsidRDefault="00242C3C" w:rsidP="00242C3C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lower_bound</w:t>
      </w:r>
      <w:proofErr w:type="spellEnd"/>
      <w:r>
        <w:t xml:space="preserve"> = median - (IQR * multiplier)</w:t>
      </w:r>
    </w:p>
    <w:p w:rsidR="00242C3C" w:rsidRDefault="00242C3C" w:rsidP="00242C3C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upper_bound</w:t>
      </w:r>
      <w:proofErr w:type="spellEnd"/>
      <w:r>
        <w:t xml:space="preserve"> = median + (IQR * multiplier)</w:t>
      </w:r>
    </w:p>
    <w:p w:rsidR="00242C3C" w:rsidRDefault="00242C3C" w:rsidP="00242C3C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outlier = if(</w:t>
      </w:r>
      <w:proofErr w:type="spellStart"/>
      <w:r>
        <w:t>distinctCount</w:t>
      </w:r>
      <w:proofErr w:type="spellEnd"/>
      <w:r>
        <w:t xml:space="preserve"> &lt; </w:t>
      </w:r>
      <w:proofErr w:type="spellStart"/>
      <w:r>
        <w:t>lower_bound</w:t>
      </w:r>
      <w:proofErr w:type="spellEnd"/>
      <w:r>
        <w:t xml:space="preserve"> OR </w:t>
      </w:r>
      <w:proofErr w:type="spellStart"/>
      <w:r>
        <w:t>distinctCount</w:t>
      </w:r>
      <w:proofErr w:type="spellEnd"/>
      <w:r>
        <w:t xml:space="preserve"> &gt; </w:t>
      </w:r>
      <w:proofErr w:type="spellStart"/>
      <w:r>
        <w:t>upper_bound</w:t>
      </w:r>
      <w:proofErr w:type="spellEnd"/>
      <w:r>
        <w:t>, 1, 0)</w:t>
      </w:r>
    </w:p>
    <w:p w:rsidR="00922AA8" w:rsidRPr="00922AA8" w:rsidRDefault="00242C3C" w:rsidP="00242C3C">
      <w:r>
        <w:t xml:space="preserve">| </w:t>
      </w:r>
      <w:proofErr w:type="gramStart"/>
      <w:r>
        <w:t>table</w:t>
      </w:r>
      <w:proofErr w:type="gramEnd"/>
      <w:r>
        <w:t xml:space="preserve"> _time </w:t>
      </w:r>
      <w:proofErr w:type="spellStart"/>
      <w:r>
        <w:t>distinctCount</w:t>
      </w:r>
      <w:proofErr w:type="spellEnd"/>
      <w:r>
        <w:t xml:space="preserve"> </w:t>
      </w:r>
      <w:proofErr w:type="spellStart"/>
      <w:r>
        <w:t>lower_bound</w:t>
      </w:r>
      <w:proofErr w:type="spellEnd"/>
      <w:r>
        <w:t xml:space="preserve"> </w:t>
      </w:r>
      <w:proofErr w:type="spellStart"/>
      <w:r>
        <w:t>upper_bound</w:t>
      </w:r>
      <w:proofErr w:type="spellEnd"/>
      <w:r>
        <w:t xml:space="preserve"> outlier</w:t>
      </w:r>
    </w:p>
    <w:p w:rsidR="00922AA8" w:rsidRDefault="00922AA8" w:rsidP="00922AA8"/>
    <w:p w:rsidR="00242C3C" w:rsidRDefault="00242C3C" w:rsidP="00242C3C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_L6S9</w:t>
      </w:r>
    </w:p>
    <w:p w:rsidR="00242C3C" w:rsidRPr="00922AA8" w:rsidRDefault="00242C3C" w:rsidP="00922AA8"/>
    <w:p w:rsidR="00922AA8" w:rsidRDefault="00242C3C" w:rsidP="00922AA8">
      <w:r w:rsidRPr="00242C3C">
        <w:t xml:space="preserve">| </w:t>
      </w:r>
      <w:proofErr w:type="spellStart"/>
      <w:proofErr w:type="gramStart"/>
      <w:r w:rsidRPr="00242C3C">
        <w:t>inputlookup</w:t>
      </w:r>
      <w:proofErr w:type="spellEnd"/>
      <w:proofErr w:type="gramEnd"/>
      <w:r w:rsidRPr="00242C3C">
        <w:t xml:space="preserve"> call-center.csv</w:t>
      </w:r>
    </w:p>
    <w:p w:rsidR="00242C3C" w:rsidRDefault="00242C3C" w:rsidP="00922AA8"/>
    <w:p w:rsidR="00242C3C" w:rsidRDefault="00242C3C" w:rsidP="00242C3C"/>
    <w:p w:rsidR="00242C3C" w:rsidRDefault="00242C3C" w:rsidP="00242C3C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L6S1</w:t>
      </w:r>
    </w:p>
    <w:p w:rsidR="00242C3C" w:rsidRDefault="00242C3C" w:rsidP="00242C3C"/>
    <w:p w:rsidR="00242C3C" w:rsidRDefault="00242C3C" w:rsidP="00242C3C">
      <w:proofErr w:type="gramStart"/>
      <w:r>
        <w:t>index=</w:t>
      </w:r>
      <w:proofErr w:type="gramEnd"/>
      <w:r>
        <w:t xml:space="preserve">main </w:t>
      </w:r>
      <w:proofErr w:type="spellStart"/>
      <w:r>
        <w:t>sourcetype</w:t>
      </w:r>
      <w:proofErr w:type="spellEnd"/>
      <w:r>
        <w:t>=cisco* earliest=-1d</w:t>
      </w:r>
    </w:p>
    <w:p w:rsidR="00242C3C" w:rsidRDefault="00242C3C" w:rsidP="00242C3C">
      <w:r>
        <w:t xml:space="preserve">| </w:t>
      </w:r>
      <w:proofErr w:type="gramStart"/>
      <w:r>
        <w:t>cluster</w:t>
      </w:r>
      <w:proofErr w:type="gramEnd"/>
      <w:r>
        <w:t xml:space="preserve"> field=</w:t>
      </w:r>
      <w:proofErr w:type="spellStart"/>
      <w:r>
        <w:t>punct</w:t>
      </w:r>
      <w:proofErr w:type="spellEnd"/>
      <w:r>
        <w:t xml:space="preserve"> t=0.8 </w:t>
      </w:r>
      <w:proofErr w:type="spellStart"/>
      <w:r>
        <w:t>labelonly</w:t>
      </w:r>
      <w:proofErr w:type="spellEnd"/>
      <w:r>
        <w:t xml:space="preserve">=t </w:t>
      </w:r>
      <w:proofErr w:type="spellStart"/>
      <w:r>
        <w:t>showcount</w:t>
      </w:r>
      <w:proofErr w:type="spellEnd"/>
      <w:r>
        <w:t>=t match=</w:t>
      </w:r>
      <w:proofErr w:type="spellStart"/>
      <w:r>
        <w:t>ngramset</w:t>
      </w:r>
      <w:proofErr w:type="spellEnd"/>
    </w:p>
    <w:p w:rsidR="00242C3C" w:rsidRDefault="00242C3C" w:rsidP="00242C3C">
      <w:r>
        <w:t xml:space="preserve">| </w:t>
      </w:r>
      <w:proofErr w:type="gramStart"/>
      <w:r>
        <w:t>stats</w:t>
      </w:r>
      <w:proofErr w:type="gramEnd"/>
      <w:r>
        <w:t xml:space="preserve"> values(_raw) as raw min(_time) as time by </w:t>
      </w:r>
      <w:proofErr w:type="spellStart"/>
      <w:r>
        <w:t>cluster_label</w:t>
      </w:r>
      <w:proofErr w:type="spellEnd"/>
      <w:r>
        <w:t xml:space="preserve">, </w:t>
      </w:r>
      <w:proofErr w:type="spellStart"/>
      <w:r>
        <w:t>cluster_count</w:t>
      </w:r>
      <w:proofErr w:type="spellEnd"/>
    </w:p>
    <w:p w:rsidR="00242C3C" w:rsidRDefault="00242C3C" w:rsidP="00242C3C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one_hour_ago</w:t>
      </w:r>
      <w:proofErr w:type="spellEnd"/>
      <w:r>
        <w:t xml:space="preserve"> = now() - (60 * 60)</w:t>
      </w:r>
    </w:p>
    <w:p w:rsidR="00242C3C" w:rsidRDefault="00242C3C" w:rsidP="00242C3C">
      <w:r>
        <w:t xml:space="preserve">| </w:t>
      </w:r>
      <w:proofErr w:type="gramStart"/>
      <w:r>
        <w:t>where</w:t>
      </w:r>
      <w:proofErr w:type="gramEnd"/>
      <w:r>
        <w:t xml:space="preserve"> time &gt; </w:t>
      </w:r>
      <w:proofErr w:type="spellStart"/>
      <w:r>
        <w:t>one_hour_ago</w:t>
      </w:r>
      <w:proofErr w:type="spellEnd"/>
    </w:p>
    <w:p w:rsidR="00242C3C" w:rsidRDefault="00242C3C" w:rsidP="00242C3C">
      <w:r>
        <w:t xml:space="preserve">| </w:t>
      </w:r>
      <w:proofErr w:type="gramStart"/>
      <w:r>
        <w:t>sort</w:t>
      </w:r>
      <w:proofErr w:type="gramEnd"/>
      <w:r>
        <w:t xml:space="preserve"> -</w:t>
      </w:r>
      <w:proofErr w:type="spellStart"/>
      <w:r>
        <w:t>cluster_count</w:t>
      </w:r>
      <w:proofErr w:type="spellEnd"/>
    </w:p>
    <w:p w:rsidR="00242C3C" w:rsidRDefault="00242C3C" w:rsidP="00242C3C">
      <w:r>
        <w:t xml:space="preserve">|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cluster_count</w:t>
      </w:r>
      <w:proofErr w:type="spellEnd"/>
      <w:r>
        <w:t xml:space="preserve">, </w:t>
      </w:r>
      <w:proofErr w:type="spellStart"/>
      <w:r>
        <w:t>cluster_label</w:t>
      </w:r>
      <w:proofErr w:type="spellEnd"/>
      <w:r>
        <w:t>, raw</w:t>
      </w:r>
    </w:p>
    <w:p w:rsidR="00242C3C" w:rsidRDefault="00242C3C" w:rsidP="00242C3C"/>
    <w:p w:rsidR="00242C3C" w:rsidRDefault="00242C3C" w:rsidP="00242C3C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L6S2</w:t>
      </w:r>
    </w:p>
    <w:p w:rsidR="00242C3C" w:rsidRDefault="00242C3C" w:rsidP="00242C3C"/>
    <w:p w:rsidR="00242C3C" w:rsidRDefault="00242C3C" w:rsidP="00242C3C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portscans.csv</w:t>
      </w:r>
    </w:p>
    <w:p w:rsidR="00242C3C" w:rsidRDefault="00242C3C" w:rsidP="00242C3C">
      <w:r>
        <w:t>| bin _time span=1d</w:t>
      </w:r>
    </w:p>
    <w:p w:rsidR="00242C3C" w:rsidRDefault="00242C3C" w:rsidP="00242C3C">
      <w:r>
        <w:t xml:space="preserve">| </w:t>
      </w:r>
      <w:proofErr w:type="gramStart"/>
      <w:r>
        <w:t>stats</w:t>
      </w:r>
      <w:proofErr w:type="gramEnd"/>
      <w:r>
        <w:t xml:space="preserve"> count by _time</w:t>
      </w:r>
    </w:p>
    <w:p w:rsidR="00242C3C" w:rsidRDefault="00242C3C" w:rsidP="00242C3C">
      <w:r>
        <w:t xml:space="preserve">| </w:t>
      </w:r>
      <w:proofErr w:type="spellStart"/>
      <w:proofErr w:type="gramStart"/>
      <w:r>
        <w:t>streamstats</w:t>
      </w:r>
      <w:proofErr w:type="spellEnd"/>
      <w:proofErr w:type="gramEnd"/>
      <w:r>
        <w:t xml:space="preserve"> window=100 </w:t>
      </w:r>
      <w:proofErr w:type="spellStart"/>
      <w:r>
        <w:t>avg</w:t>
      </w:r>
      <w:proofErr w:type="spellEnd"/>
      <w:r>
        <w:t xml:space="preserve">(count) as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stdev</w:t>
      </w:r>
      <w:proofErr w:type="spellEnd"/>
      <w:r>
        <w:t xml:space="preserve">(count) as </w:t>
      </w:r>
      <w:proofErr w:type="spellStart"/>
      <w:r>
        <w:t>stdev</w:t>
      </w:r>
      <w:proofErr w:type="spellEnd"/>
    </w:p>
    <w:p w:rsidR="00242C3C" w:rsidRDefault="00242C3C" w:rsidP="00242C3C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multiplier = 3</w:t>
      </w:r>
    </w:p>
    <w:p w:rsidR="00242C3C" w:rsidRDefault="00242C3C" w:rsidP="00242C3C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lower_bound</w:t>
      </w:r>
      <w:proofErr w:type="spellEnd"/>
      <w:r>
        <w:t xml:space="preserve"> = </w:t>
      </w:r>
      <w:proofErr w:type="spellStart"/>
      <w:r>
        <w:t>avg</w:t>
      </w:r>
      <w:proofErr w:type="spellEnd"/>
      <w:r>
        <w:t xml:space="preserve"> - (</w:t>
      </w:r>
      <w:proofErr w:type="spellStart"/>
      <w:r>
        <w:t>stdev</w:t>
      </w:r>
      <w:proofErr w:type="spellEnd"/>
      <w:r>
        <w:t xml:space="preserve"> * multiplier)</w:t>
      </w:r>
    </w:p>
    <w:p w:rsidR="00242C3C" w:rsidRDefault="00242C3C" w:rsidP="00242C3C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upper_bound</w:t>
      </w:r>
      <w:proofErr w:type="spellEnd"/>
      <w:r>
        <w:t xml:space="preserve"> = </w:t>
      </w:r>
      <w:proofErr w:type="spellStart"/>
      <w:r>
        <w:t>avg</w:t>
      </w:r>
      <w:proofErr w:type="spellEnd"/>
      <w:r>
        <w:t xml:space="preserve"> + (</w:t>
      </w:r>
      <w:proofErr w:type="spellStart"/>
      <w:r>
        <w:t>stdev</w:t>
      </w:r>
      <w:proofErr w:type="spellEnd"/>
      <w:r>
        <w:t xml:space="preserve"> * multiplier)</w:t>
      </w:r>
    </w:p>
    <w:p w:rsidR="00242C3C" w:rsidRDefault="00242C3C" w:rsidP="00242C3C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outlier = if(count &lt; </w:t>
      </w:r>
      <w:proofErr w:type="spellStart"/>
      <w:r>
        <w:t>lower_bound</w:t>
      </w:r>
      <w:proofErr w:type="spellEnd"/>
      <w:r>
        <w:t xml:space="preserve"> OR count &gt; </w:t>
      </w:r>
      <w:proofErr w:type="spellStart"/>
      <w:r>
        <w:t>upper_bound</w:t>
      </w:r>
      <w:proofErr w:type="spellEnd"/>
      <w:r>
        <w:t>, 1, 0)</w:t>
      </w:r>
    </w:p>
    <w:p w:rsidR="00242C3C" w:rsidRDefault="00242C3C" w:rsidP="00242C3C">
      <w:r>
        <w:t xml:space="preserve">| </w:t>
      </w:r>
      <w:proofErr w:type="gramStart"/>
      <w:r>
        <w:t>table</w:t>
      </w:r>
      <w:proofErr w:type="gramEnd"/>
      <w:r>
        <w:t xml:space="preserve"> _time count </w:t>
      </w:r>
      <w:proofErr w:type="spellStart"/>
      <w:r>
        <w:t>lower_bound</w:t>
      </w:r>
      <w:proofErr w:type="spellEnd"/>
      <w:r>
        <w:t xml:space="preserve"> </w:t>
      </w:r>
      <w:proofErr w:type="spellStart"/>
      <w:r>
        <w:t>upper_bound</w:t>
      </w:r>
      <w:proofErr w:type="spellEnd"/>
      <w:r>
        <w:t xml:space="preserve"> outlier</w:t>
      </w:r>
    </w:p>
    <w:p w:rsidR="00242C3C" w:rsidRDefault="00242C3C" w:rsidP="00242C3C"/>
    <w:p w:rsidR="00242C3C" w:rsidRDefault="00242C3C" w:rsidP="00242C3C"/>
    <w:p w:rsidR="00242C3C" w:rsidRDefault="00242C3C" w:rsidP="00242C3C"/>
    <w:p w:rsidR="00242C3C" w:rsidRDefault="00242C3C" w:rsidP="00242C3C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lastRenderedPageBreak/>
        <w:t>L6S3</w:t>
      </w:r>
    </w:p>
    <w:p w:rsidR="00242C3C" w:rsidRDefault="00242C3C" w:rsidP="00242C3C"/>
    <w:p w:rsidR="00242C3C" w:rsidRDefault="00242C3C" w:rsidP="00242C3C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portscans.csv</w:t>
      </w:r>
    </w:p>
    <w:p w:rsidR="00242C3C" w:rsidRDefault="00242C3C" w:rsidP="00242C3C">
      <w:r>
        <w:t>| bin _time span=1d</w:t>
      </w:r>
    </w:p>
    <w:p w:rsidR="00242C3C" w:rsidRDefault="00242C3C" w:rsidP="00242C3C">
      <w:r>
        <w:t xml:space="preserve">| </w:t>
      </w:r>
      <w:proofErr w:type="gramStart"/>
      <w:r>
        <w:t>stats</w:t>
      </w:r>
      <w:proofErr w:type="gramEnd"/>
      <w:r>
        <w:t xml:space="preserve"> count by _time</w:t>
      </w:r>
    </w:p>
    <w:p w:rsidR="00242C3C" w:rsidRDefault="00242C3C" w:rsidP="00242C3C">
      <w:r>
        <w:t xml:space="preserve">| </w:t>
      </w:r>
      <w:proofErr w:type="spellStart"/>
      <w:proofErr w:type="gramStart"/>
      <w:r>
        <w:t>streamstats</w:t>
      </w:r>
      <w:proofErr w:type="spellEnd"/>
      <w:proofErr w:type="gramEnd"/>
      <w:r>
        <w:t xml:space="preserve"> window=100 </w:t>
      </w:r>
      <w:proofErr w:type="spellStart"/>
      <w:r>
        <w:t>avg</w:t>
      </w:r>
      <w:proofErr w:type="spellEnd"/>
      <w:r>
        <w:t xml:space="preserve">(count) as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stdev</w:t>
      </w:r>
      <w:proofErr w:type="spellEnd"/>
      <w:r>
        <w:t xml:space="preserve">(count) as </w:t>
      </w:r>
      <w:proofErr w:type="spellStart"/>
      <w:r>
        <w:t>stdev</w:t>
      </w:r>
      <w:proofErr w:type="spellEnd"/>
    </w:p>
    <w:p w:rsidR="00242C3C" w:rsidRDefault="00242C3C" w:rsidP="00242C3C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multiplier = 2</w:t>
      </w:r>
    </w:p>
    <w:p w:rsidR="00242C3C" w:rsidRDefault="00242C3C" w:rsidP="00242C3C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lower_bound</w:t>
      </w:r>
      <w:proofErr w:type="spellEnd"/>
      <w:r>
        <w:t xml:space="preserve"> = </w:t>
      </w:r>
      <w:proofErr w:type="spellStart"/>
      <w:r>
        <w:t>avg</w:t>
      </w:r>
      <w:proofErr w:type="spellEnd"/>
      <w:r>
        <w:t xml:space="preserve"> - (</w:t>
      </w:r>
      <w:proofErr w:type="spellStart"/>
      <w:r>
        <w:t>stdev</w:t>
      </w:r>
      <w:proofErr w:type="spellEnd"/>
      <w:r>
        <w:t xml:space="preserve"> * multiplier)</w:t>
      </w:r>
    </w:p>
    <w:p w:rsidR="00242C3C" w:rsidRDefault="00242C3C" w:rsidP="00242C3C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upper_bound</w:t>
      </w:r>
      <w:proofErr w:type="spellEnd"/>
      <w:r>
        <w:t xml:space="preserve"> = </w:t>
      </w:r>
      <w:proofErr w:type="spellStart"/>
      <w:r>
        <w:t>avg</w:t>
      </w:r>
      <w:proofErr w:type="spellEnd"/>
      <w:r>
        <w:t xml:space="preserve"> + (</w:t>
      </w:r>
      <w:proofErr w:type="spellStart"/>
      <w:r>
        <w:t>stdev</w:t>
      </w:r>
      <w:proofErr w:type="spellEnd"/>
      <w:r>
        <w:t xml:space="preserve"> * multiplier)</w:t>
      </w:r>
    </w:p>
    <w:p w:rsidR="00242C3C" w:rsidRDefault="00242C3C" w:rsidP="00242C3C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outlier = if(count &lt; </w:t>
      </w:r>
      <w:proofErr w:type="spellStart"/>
      <w:r>
        <w:t>lower_bound</w:t>
      </w:r>
      <w:proofErr w:type="spellEnd"/>
      <w:r>
        <w:t xml:space="preserve"> OR count &gt; </w:t>
      </w:r>
      <w:proofErr w:type="spellStart"/>
      <w:r>
        <w:t>upper_bound</w:t>
      </w:r>
      <w:proofErr w:type="spellEnd"/>
      <w:r>
        <w:t>, 1, 0)</w:t>
      </w:r>
    </w:p>
    <w:p w:rsidR="00242C3C" w:rsidRDefault="00242C3C" w:rsidP="00242C3C">
      <w:r>
        <w:t xml:space="preserve">| </w:t>
      </w:r>
      <w:proofErr w:type="gramStart"/>
      <w:r>
        <w:t>table</w:t>
      </w:r>
      <w:proofErr w:type="gramEnd"/>
      <w:r>
        <w:t xml:space="preserve"> _time count </w:t>
      </w:r>
      <w:proofErr w:type="spellStart"/>
      <w:r>
        <w:t>lower_bound</w:t>
      </w:r>
      <w:proofErr w:type="spellEnd"/>
      <w:r>
        <w:t xml:space="preserve"> </w:t>
      </w:r>
      <w:proofErr w:type="spellStart"/>
      <w:r>
        <w:t>upper_bound</w:t>
      </w:r>
      <w:proofErr w:type="spellEnd"/>
      <w:r>
        <w:t xml:space="preserve"> outlier</w:t>
      </w:r>
    </w:p>
    <w:p w:rsidR="00577C26" w:rsidRDefault="00577C26" w:rsidP="00242C3C"/>
    <w:p w:rsidR="00577C26" w:rsidRDefault="00577C26" w:rsidP="00242C3C"/>
    <w:p w:rsidR="00577C26" w:rsidRDefault="00577C26" w:rsidP="00577C26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L6S4</w:t>
      </w:r>
    </w:p>
    <w:p w:rsidR="00577C26" w:rsidRDefault="00577C26" w:rsidP="00577C26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L6S4</w:t>
      </w:r>
    </w:p>
    <w:p w:rsidR="00577C26" w:rsidRDefault="00577C26" w:rsidP="00577C26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</w:p>
    <w:p w:rsidR="00577C26" w:rsidRDefault="00577C26" w:rsidP="00577C26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portscans.csv</w:t>
      </w:r>
    </w:p>
    <w:p w:rsidR="00577C26" w:rsidRDefault="00577C26" w:rsidP="00577C26">
      <w:r>
        <w:t>| bin _time span=1d</w:t>
      </w:r>
    </w:p>
    <w:p w:rsidR="00577C26" w:rsidRDefault="00577C26" w:rsidP="00577C26">
      <w:r>
        <w:t xml:space="preserve">| </w:t>
      </w:r>
      <w:proofErr w:type="gramStart"/>
      <w:r>
        <w:t>stats</w:t>
      </w:r>
      <w:proofErr w:type="gramEnd"/>
      <w:r>
        <w:t xml:space="preserve"> count by _time</w:t>
      </w:r>
    </w:p>
    <w:p w:rsidR="00577C26" w:rsidRDefault="00577C26" w:rsidP="00577C26">
      <w:r>
        <w:t xml:space="preserve">| </w:t>
      </w:r>
      <w:proofErr w:type="spellStart"/>
      <w:proofErr w:type="gramStart"/>
      <w:r>
        <w:t>streamstats</w:t>
      </w:r>
      <w:proofErr w:type="spellEnd"/>
      <w:proofErr w:type="gramEnd"/>
      <w:r>
        <w:t xml:space="preserve"> window=100 median(count) as </w:t>
      </w:r>
      <w:proofErr w:type="spellStart"/>
      <w:r>
        <w:t>medianCount</w:t>
      </w:r>
      <w:proofErr w:type="spellEnd"/>
    </w:p>
    <w:p w:rsidR="00577C26" w:rsidRDefault="00577C26" w:rsidP="00577C26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absDev</w:t>
      </w:r>
      <w:proofErr w:type="spellEnd"/>
      <w:r>
        <w:t>=(abs('count'-</w:t>
      </w:r>
      <w:proofErr w:type="spellStart"/>
      <w:r>
        <w:t>medianCount</w:t>
      </w:r>
      <w:proofErr w:type="spellEnd"/>
      <w:r>
        <w:t>))</w:t>
      </w:r>
    </w:p>
    <w:p w:rsidR="00577C26" w:rsidRDefault="00577C26" w:rsidP="00577C26">
      <w:r>
        <w:t xml:space="preserve">| </w:t>
      </w:r>
      <w:proofErr w:type="spellStart"/>
      <w:proofErr w:type="gramStart"/>
      <w:r>
        <w:t>streamstats</w:t>
      </w:r>
      <w:proofErr w:type="spellEnd"/>
      <w:proofErr w:type="gramEnd"/>
      <w:r>
        <w:t xml:space="preserve"> window=100 median(</w:t>
      </w:r>
      <w:proofErr w:type="spellStart"/>
      <w:r>
        <w:t>absDev</w:t>
      </w:r>
      <w:proofErr w:type="spellEnd"/>
      <w:r>
        <w:t xml:space="preserve">) as </w:t>
      </w:r>
      <w:proofErr w:type="spellStart"/>
      <w:r>
        <w:t>medianAbsDev</w:t>
      </w:r>
      <w:proofErr w:type="spellEnd"/>
    </w:p>
    <w:p w:rsidR="00577C26" w:rsidRDefault="00577C26" w:rsidP="00577C26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lowerBound</w:t>
      </w:r>
      <w:proofErr w:type="spellEnd"/>
      <w:r>
        <w:t>=(</w:t>
      </w:r>
      <w:proofErr w:type="spellStart"/>
      <w:r>
        <w:t>medianCount-medianAbsDev</w:t>
      </w:r>
      <w:proofErr w:type="spellEnd"/>
      <w:r>
        <w:t>*15),</w:t>
      </w:r>
    </w:p>
    <w:p w:rsidR="00577C26" w:rsidRDefault="00577C26" w:rsidP="00577C26">
      <w:proofErr w:type="spellStart"/>
      <w:proofErr w:type="gramStart"/>
      <w:r>
        <w:t>upperBound</w:t>
      </w:r>
      <w:proofErr w:type="spellEnd"/>
      <w:proofErr w:type="gramEnd"/>
      <w:r>
        <w:t>=(</w:t>
      </w:r>
      <w:proofErr w:type="spellStart"/>
      <w:r>
        <w:t>medianCount+medianAbsDev</w:t>
      </w:r>
      <w:proofErr w:type="spellEnd"/>
      <w:r>
        <w:t>*15)</w:t>
      </w:r>
    </w:p>
    <w:p w:rsidR="00577C26" w:rsidRDefault="00577C26" w:rsidP="00577C26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outlier=if(count &lt; </w:t>
      </w:r>
      <w:proofErr w:type="spellStart"/>
      <w:r>
        <w:t>lowerBound</w:t>
      </w:r>
      <w:proofErr w:type="spellEnd"/>
      <w:r>
        <w:t xml:space="preserve"> OR count &gt; </w:t>
      </w:r>
      <w:proofErr w:type="spellStart"/>
      <w:r>
        <w:t>upperBound</w:t>
      </w:r>
      <w:proofErr w:type="spellEnd"/>
      <w:r>
        <w:t>, 1, 0)</w:t>
      </w:r>
    </w:p>
    <w:p w:rsidR="00577C26" w:rsidRDefault="00577C26" w:rsidP="00577C26">
      <w:r>
        <w:t xml:space="preserve">| </w:t>
      </w:r>
      <w:proofErr w:type="gramStart"/>
      <w:r>
        <w:t>table</w:t>
      </w:r>
      <w:proofErr w:type="gramEnd"/>
      <w:r>
        <w:t xml:space="preserve"> _time count </w:t>
      </w:r>
      <w:proofErr w:type="spellStart"/>
      <w:r>
        <w:t>lowerBound</w:t>
      </w:r>
      <w:proofErr w:type="spellEnd"/>
      <w:r>
        <w:t xml:space="preserve"> </w:t>
      </w:r>
      <w:proofErr w:type="spellStart"/>
      <w:r>
        <w:t>upperBound</w:t>
      </w:r>
      <w:proofErr w:type="spellEnd"/>
      <w:r>
        <w:t xml:space="preserve"> outlier</w:t>
      </w:r>
    </w:p>
    <w:p w:rsidR="00577C26" w:rsidRDefault="00577C26" w:rsidP="00577C26"/>
    <w:p w:rsidR="00577C26" w:rsidRDefault="00577C26" w:rsidP="00577C26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L6S4</w:t>
      </w:r>
    </w:p>
    <w:p w:rsidR="00D354FF" w:rsidRDefault="00D354FF" w:rsidP="00D354FF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portscans.csv</w:t>
      </w:r>
    </w:p>
    <w:p w:rsidR="00D354FF" w:rsidRDefault="00D354FF" w:rsidP="00D354FF">
      <w:r>
        <w:t xml:space="preserve">| </w:t>
      </w:r>
      <w:proofErr w:type="spellStart"/>
      <w:proofErr w:type="gramStart"/>
      <w:r>
        <w:t>timechart</w:t>
      </w:r>
      <w:proofErr w:type="spellEnd"/>
      <w:proofErr w:type="gramEnd"/>
      <w:r>
        <w:t xml:space="preserve"> span=1d count</w:t>
      </w:r>
    </w:p>
    <w:p w:rsidR="00D354FF" w:rsidRDefault="00D354FF" w:rsidP="00D354FF">
      <w:r>
        <w:t xml:space="preserve">| </w:t>
      </w:r>
      <w:proofErr w:type="spellStart"/>
      <w:proofErr w:type="gramStart"/>
      <w:r>
        <w:t>eventstats</w:t>
      </w:r>
      <w:proofErr w:type="spellEnd"/>
      <w:proofErr w:type="gramEnd"/>
      <w:r>
        <w:t xml:space="preserve"> median(count) as median, p25(count) as p25, p75(count) as p75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IQR = p75 - p25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multiplier = 2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lower_bound</w:t>
      </w:r>
      <w:proofErr w:type="spellEnd"/>
      <w:r>
        <w:t xml:space="preserve"> = median - (IQR * multiplier)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upper_bound</w:t>
      </w:r>
      <w:proofErr w:type="spellEnd"/>
      <w:r>
        <w:t xml:space="preserve"> = median + (IQR * multiplier)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outlier = if(count &lt; </w:t>
      </w:r>
      <w:proofErr w:type="spellStart"/>
      <w:r>
        <w:t>lower_bound</w:t>
      </w:r>
      <w:proofErr w:type="spellEnd"/>
      <w:r>
        <w:t xml:space="preserve"> OR count &gt; </w:t>
      </w:r>
      <w:proofErr w:type="spellStart"/>
      <w:r>
        <w:t>upper_bound</w:t>
      </w:r>
      <w:proofErr w:type="spellEnd"/>
      <w:r>
        <w:t>, 1, 0)</w:t>
      </w:r>
    </w:p>
    <w:p w:rsidR="00577C26" w:rsidRDefault="00D354FF" w:rsidP="00D354FF">
      <w:r>
        <w:t xml:space="preserve">| </w:t>
      </w:r>
      <w:proofErr w:type="gramStart"/>
      <w:r>
        <w:t>table</w:t>
      </w:r>
      <w:proofErr w:type="gramEnd"/>
      <w:r>
        <w:t xml:space="preserve"> _time count </w:t>
      </w:r>
      <w:proofErr w:type="spellStart"/>
      <w:r>
        <w:t>lower_bound</w:t>
      </w:r>
      <w:proofErr w:type="spellEnd"/>
      <w:r>
        <w:t xml:space="preserve"> </w:t>
      </w:r>
      <w:proofErr w:type="spellStart"/>
      <w:r>
        <w:t>upper_bound</w:t>
      </w:r>
      <w:proofErr w:type="spellEnd"/>
      <w:r>
        <w:t xml:space="preserve"> outlier</w:t>
      </w:r>
    </w:p>
    <w:p w:rsidR="00D354FF" w:rsidRDefault="00D354FF" w:rsidP="00D354FF"/>
    <w:p w:rsidR="00D354FF" w:rsidRDefault="00D354FF" w:rsidP="00D354FF"/>
    <w:p w:rsidR="00D354FF" w:rsidRDefault="00D354FF" w:rsidP="00D354FF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t>L6S6</w:t>
      </w:r>
    </w:p>
    <w:p w:rsidR="00D354FF" w:rsidRDefault="00D354FF" w:rsidP="00D354FF"/>
    <w:p w:rsidR="00D354FF" w:rsidRDefault="00D354FF" w:rsidP="00D354FF">
      <w:r>
        <w:t>|</w:t>
      </w:r>
      <w:proofErr w:type="spellStart"/>
      <w:r>
        <w:t>inputlookup</w:t>
      </w:r>
      <w:proofErr w:type="spellEnd"/>
      <w:r>
        <w:t xml:space="preserve"> portscans.csv</w:t>
      </w:r>
    </w:p>
    <w:p w:rsidR="00D354FF" w:rsidRDefault="00D354FF" w:rsidP="00D354FF">
      <w:r>
        <w:t>| bin _time span=1d</w:t>
      </w:r>
    </w:p>
    <w:p w:rsidR="00D354FF" w:rsidRDefault="00D354FF" w:rsidP="00D354FF">
      <w:r>
        <w:t xml:space="preserve">| </w:t>
      </w:r>
      <w:proofErr w:type="gramStart"/>
      <w:r>
        <w:t>stats</w:t>
      </w:r>
      <w:proofErr w:type="gramEnd"/>
      <w:r>
        <w:t xml:space="preserve"> count by _time, host</w:t>
      </w:r>
    </w:p>
    <w:p w:rsidR="00D354FF" w:rsidRDefault="00D354FF" w:rsidP="00D354FF">
      <w:r>
        <w:t xml:space="preserve">| </w:t>
      </w:r>
      <w:proofErr w:type="spellStart"/>
      <w:proofErr w:type="gramStart"/>
      <w:r>
        <w:t>eventstats</w:t>
      </w:r>
      <w:proofErr w:type="spellEnd"/>
      <w:proofErr w:type="gramEnd"/>
      <w:r>
        <w:t xml:space="preserve"> median(count) as median, p25(count) as p25, p75(count) as p75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IQR = p75 - p25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multiplier = 2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lowerBound</w:t>
      </w:r>
      <w:proofErr w:type="spellEnd"/>
      <w:r>
        <w:t xml:space="preserve"> = median - (IQR * multiplier)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upperBound</w:t>
      </w:r>
      <w:proofErr w:type="spellEnd"/>
      <w:r>
        <w:t xml:space="preserve"> = median + (IQR * multiplier)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outlier = if(count &lt; </w:t>
      </w:r>
      <w:proofErr w:type="spellStart"/>
      <w:r>
        <w:t>lowerBound</w:t>
      </w:r>
      <w:proofErr w:type="spellEnd"/>
      <w:r>
        <w:t xml:space="preserve"> OR count &gt; </w:t>
      </w:r>
      <w:proofErr w:type="spellStart"/>
      <w:r>
        <w:t>upperBound</w:t>
      </w:r>
      <w:proofErr w:type="spellEnd"/>
      <w:r>
        <w:t>, 1, 0)</w:t>
      </w:r>
    </w:p>
    <w:p w:rsidR="00D354FF" w:rsidRDefault="00D354FF" w:rsidP="00D354FF">
      <w:r>
        <w:t xml:space="preserve">| </w:t>
      </w:r>
      <w:proofErr w:type="gramStart"/>
      <w:r>
        <w:t>table</w:t>
      </w:r>
      <w:proofErr w:type="gramEnd"/>
      <w:r>
        <w:t xml:space="preserve"> _time count </w:t>
      </w:r>
      <w:proofErr w:type="spellStart"/>
      <w:r>
        <w:t>lowerBound</w:t>
      </w:r>
      <w:proofErr w:type="spellEnd"/>
      <w:r>
        <w:t xml:space="preserve"> </w:t>
      </w:r>
      <w:proofErr w:type="spellStart"/>
      <w:r>
        <w:t>upperBound</w:t>
      </w:r>
      <w:proofErr w:type="spellEnd"/>
      <w:r>
        <w:t xml:space="preserve"> outlier</w:t>
      </w:r>
    </w:p>
    <w:p w:rsidR="00D354FF" w:rsidRDefault="00D354FF" w:rsidP="00D354FF"/>
    <w:p w:rsidR="00D354FF" w:rsidRDefault="00D354FF" w:rsidP="00D354FF">
      <w:pPr>
        <w:pStyle w:val="Heading2"/>
        <w:shd w:val="clear" w:color="auto" w:fill="F2F4F5"/>
        <w:spacing w:before="0" w:after="150" w:line="300" w:lineRule="atLeast"/>
        <w:rPr>
          <w:rFonts w:ascii="Helvetica" w:hAnsi="Helvetica" w:cs="Helvetica"/>
          <w:b w:val="0"/>
          <w:color w:val="3C444D"/>
        </w:rPr>
      </w:pPr>
      <w:r>
        <w:rPr>
          <w:rFonts w:ascii="Helvetica" w:hAnsi="Helvetica" w:cs="Helvetica"/>
          <w:b w:val="0"/>
          <w:bCs/>
          <w:color w:val="3C444D"/>
        </w:rPr>
        <w:lastRenderedPageBreak/>
        <w:t>L6S7</w:t>
      </w:r>
    </w:p>
    <w:p w:rsidR="00D354FF" w:rsidRDefault="00D354FF" w:rsidP="00D354FF">
      <w:bookmarkStart w:id="0" w:name="_GoBack"/>
      <w:bookmarkEnd w:id="0"/>
    </w:p>
    <w:p w:rsidR="00D354FF" w:rsidRDefault="00D354FF" w:rsidP="00D354FF">
      <w:r>
        <w:t xml:space="preserve">| </w:t>
      </w:r>
      <w:proofErr w:type="spellStart"/>
      <w:proofErr w:type="gramStart"/>
      <w:r>
        <w:t>inputlookup</w:t>
      </w:r>
      <w:proofErr w:type="spellEnd"/>
      <w:proofErr w:type="gramEnd"/>
      <w:r>
        <w:t xml:space="preserve"> portscans.csv</w:t>
      </w:r>
    </w:p>
    <w:p w:rsidR="00D354FF" w:rsidRDefault="00D354FF" w:rsidP="00D354FF">
      <w:r>
        <w:t xml:space="preserve">| </w:t>
      </w:r>
      <w:proofErr w:type="spellStart"/>
      <w:proofErr w:type="gramStart"/>
      <w:r>
        <w:t>timechart</w:t>
      </w:r>
      <w:proofErr w:type="spellEnd"/>
      <w:proofErr w:type="gramEnd"/>
      <w:r>
        <w:t xml:space="preserve"> span=1d dc(</w:t>
      </w:r>
      <w:proofErr w:type="spellStart"/>
      <w:r>
        <w:t>src</w:t>
      </w:r>
      <w:proofErr w:type="spellEnd"/>
      <w:r>
        <w:t xml:space="preserve">) as </w:t>
      </w:r>
      <w:proofErr w:type="spellStart"/>
      <w:r>
        <w:t>distinctCount</w:t>
      </w:r>
      <w:proofErr w:type="spellEnd"/>
    </w:p>
    <w:p w:rsidR="00D354FF" w:rsidRDefault="00D354FF" w:rsidP="00D354FF">
      <w:r>
        <w:t xml:space="preserve">| </w:t>
      </w:r>
      <w:proofErr w:type="spellStart"/>
      <w:proofErr w:type="gramStart"/>
      <w:r>
        <w:t>eventstats</w:t>
      </w:r>
      <w:proofErr w:type="spellEnd"/>
      <w:proofErr w:type="gramEnd"/>
      <w:r>
        <w:t xml:space="preserve"> median(</w:t>
      </w:r>
      <w:proofErr w:type="spellStart"/>
      <w:r>
        <w:t>distinctCount</w:t>
      </w:r>
      <w:proofErr w:type="spellEnd"/>
      <w:r>
        <w:t>) as median, p25(</w:t>
      </w:r>
      <w:proofErr w:type="spellStart"/>
      <w:r>
        <w:t>distinctCount</w:t>
      </w:r>
      <w:proofErr w:type="spellEnd"/>
      <w:r>
        <w:t>) as p25, p75(</w:t>
      </w:r>
      <w:proofErr w:type="spellStart"/>
      <w:r>
        <w:t>distinctCount</w:t>
      </w:r>
      <w:proofErr w:type="spellEnd"/>
      <w:r>
        <w:t>) as p75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IQR = p75 - p25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multiplier = 2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lower_bound</w:t>
      </w:r>
      <w:proofErr w:type="spellEnd"/>
      <w:r>
        <w:t xml:space="preserve"> = median - (IQR * multiplier)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proofErr w:type="spellStart"/>
      <w:r>
        <w:t>upper_bound</w:t>
      </w:r>
      <w:proofErr w:type="spellEnd"/>
      <w:r>
        <w:t xml:space="preserve"> = median + (IQR * multiplier)</w:t>
      </w:r>
    </w:p>
    <w:p w:rsidR="00D354FF" w:rsidRDefault="00D354FF" w:rsidP="00D354FF">
      <w:r>
        <w:t xml:space="preserve">| </w:t>
      </w:r>
      <w:proofErr w:type="spellStart"/>
      <w:proofErr w:type="gramStart"/>
      <w:r>
        <w:t>eval</w:t>
      </w:r>
      <w:proofErr w:type="spellEnd"/>
      <w:proofErr w:type="gramEnd"/>
      <w:r>
        <w:t xml:space="preserve"> outlier = if(</w:t>
      </w:r>
      <w:proofErr w:type="spellStart"/>
      <w:r>
        <w:t>distinctCount</w:t>
      </w:r>
      <w:proofErr w:type="spellEnd"/>
      <w:r>
        <w:t xml:space="preserve"> &lt; </w:t>
      </w:r>
      <w:proofErr w:type="spellStart"/>
      <w:r>
        <w:t>lower_bound</w:t>
      </w:r>
      <w:proofErr w:type="spellEnd"/>
      <w:r>
        <w:t xml:space="preserve"> OR </w:t>
      </w:r>
      <w:proofErr w:type="spellStart"/>
      <w:r>
        <w:t>distinctCount</w:t>
      </w:r>
      <w:proofErr w:type="spellEnd"/>
      <w:r>
        <w:t xml:space="preserve"> &gt; </w:t>
      </w:r>
      <w:proofErr w:type="spellStart"/>
      <w:r>
        <w:t>upper_bound</w:t>
      </w:r>
      <w:proofErr w:type="spellEnd"/>
      <w:r>
        <w:t>, 1, 0)</w:t>
      </w:r>
    </w:p>
    <w:p w:rsidR="00D354FF" w:rsidRPr="00D15CC4" w:rsidRDefault="00D354FF" w:rsidP="00D354FF">
      <w:r>
        <w:t xml:space="preserve">| </w:t>
      </w:r>
      <w:proofErr w:type="gramStart"/>
      <w:r>
        <w:t>table</w:t>
      </w:r>
      <w:proofErr w:type="gramEnd"/>
      <w:r>
        <w:t xml:space="preserve"> _time </w:t>
      </w:r>
      <w:proofErr w:type="spellStart"/>
      <w:r>
        <w:t>distinctCount</w:t>
      </w:r>
      <w:proofErr w:type="spellEnd"/>
      <w:r>
        <w:t xml:space="preserve"> </w:t>
      </w:r>
      <w:proofErr w:type="spellStart"/>
      <w:r>
        <w:t>lower_bound</w:t>
      </w:r>
      <w:proofErr w:type="spellEnd"/>
      <w:r>
        <w:t xml:space="preserve"> </w:t>
      </w:r>
      <w:proofErr w:type="spellStart"/>
      <w:r>
        <w:t>upper_bound</w:t>
      </w:r>
      <w:proofErr w:type="spellEnd"/>
      <w:r>
        <w:t xml:space="preserve"> outlier</w:t>
      </w:r>
    </w:p>
    <w:sectPr w:rsidR="00D354FF" w:rsidRPr="00D15CC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BD6" w:rsidRDefault="00112BD6">
      <w:r>
        <w:separator/>
      </w:r>
    </w:p>
    <w:p w:rsidR="00112BD6" w:rsidRDefault="00112BD6"/>
  </w:endnote>
  <w:endnote w:type="continuationSeparator" w:id="0">
    <w:p w:rsidR="00112BD6" w:rsidRDefault="00112BD6">
      <w:r>
        <w:continuationSeparator/>
      </w:r>
    </w:p>
    <w:p w:rsidR="00112BD6" w:rsidRDefault="00112B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4F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BD6" w:rsidRDefault="00112BD6">
      <w:r>
        <w:separator/>
      </w:r>
    </w:p>
    <w:p w:rsidR="00112BD6" w:rsidRDefault="00112BD6"/>
  </w:footnote>
  <w:footnote w:type="continuationSeparator" w:id="0">
    <w:p w:rsidR="00112BD6" w:rsidRDefault="00112BD6">
      <w:r>
        <w:continuationSeparator/>
      </w:r>
    </w:p>
    <w:p w:rsidR="00112BD6" w:rsidRDefault="00112B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C4"/>
    <w:rsid w:val="0004068E"/>
    <w:rsid w:val="000E0322"/>
    <w:rsid w:val="00112BD6"/>
    <w:rsid w:val="001950B4"/>
    <w:rsid w:val="001F0CCA"/>
    <w:rsid w:val="002258AA"/>
    <w:rsid w:val="00230E83"/>
    <w:rsid w:val="00242C3C"/>
    <w:rsid w:val="00314237"/>
    <w:rsid w:val="00384C4B"/>
    <w:rsid w:val="00425F0D"/>
    <w:rsid w:val="00467017"/>
    <w:rsid w:val="004C6B1C"/>
    <w:rsid w:val="00577C26"/>
    <w:rsid w:val="00713E5A"/>
    <w:rsid w:val="00726AEB"/>
    <w:rsid w:val="00766B7D"/>
    <w:rsid w:val="008346CD"/>
    <w:rsid w:val="008918F2"/>
    <w:rsid w:val="008B35DA"/>
    <w:rsid w:val="00922AA8"/>
    <w:rsid w:val="0093522E"/>
    <w:rsid w:val="009804D3"/>
    <w:rsid w:val="00A00F75"/>
    <w:rsid w:val="00A56B51"/>
    <w:rsid w:val="00B41922"/>
    <w:rsid w:val="00C843AE"/>
    <w:rsid w:val="00D15CC4"/>
    <w:rsid w:val="00D354FF"/>
    <w:rsid w:val="00E34FED"/>
    <w:rsid w:val="00E428BD"/>
    <w:rsid w:val="00E93456"/>
    <w:rsid w:val="00F22C48"/>
    <w:rsid w:val="00FC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719D"/>
  <w15:chartTrackingRefBased/>
  <w15:docId w15:val="{B8D8D3E5-69CD-4184-AE97-63FE9CA9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B3"/>
    <w:rsid w:val="0054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8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36ADCB0A65458EA23D92563525D96A">
    <w:name w:val="9A36ADCB0A65458EA23D92563525D96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A4293626264E49718B3B579FD93CAB28">
    <w:name w:val="A4293626264E49718B3B579FD93CAB28"/>
  </w:style>
  <w:style w:type="paragraph" w:customStyle="1" w:styleId="BD582CBD8F3B4CCBAAB40AA489AB1CE8">
    <w:name w:val="BD582CBD8F3B4CCBAAB40AA489AB1CE8"/>
  </w:style>
  <w:style w:type="character" w:styleId="Hyperlink">
    <w:name w:val="Hyperlink"/>
    <w:basedOn w:val="DefaultParagraphFont"/>
    <w:uiPriority w:val="98"/>
    <w:rPr>
      <w:color w:val="0563C1" w:themeColor="hyperlink"/>
      <w:u w:val="single"/>
    </w:rPr>
  </w:style>
  <w:style w:type="paragraph" w:customStyle="1" w:styleId="A991BFAF069C4F57B15DDF3A5B9376F3">
    <w:name w:val="A991BFAF069C4F57B15DDF3A5B9376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238</TotalTime>
  <Pages>16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Valued Customer</cp:lastModifiedBy>
  <cp:revision>18</cp:revision>
  <dcterms:created xsi:type="dcterms:W3CDTF">2018-10-20T04:37:00Z</dcterms:created>
  <dcterms:modified xsi:type="dcterms:W3CDTF">2018-10-20T08:35:00Z</dcterms:modified>
</cp:coreProperties>
</file>